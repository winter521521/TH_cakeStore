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826B" w14:textId="78772CC7" w:rsidR="0094289B" w:rsidRDefault="00BA5367" w:rsidP="00F7784E">
      <w:pPr>
        <w:pStyle w:val="Heading2"/>
      </w:pPr>
      <w:sdt>
        <w:sdtPr>
          <w:rPr>
            <w:color w:val="A08463"/>
          </w:rPr>
          <w:alias w:val="Title"/>
          <w:id w:val="1671679236"/>
          <w:placeholder>
            <w:docPart w:val="C85844421F0543ECB4E6005F7273E8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4289B">
            <w:rPr>
              <w:color w:val="A08463"/>
            </w:rPr>
            <w:t>Task Planner</w:t>
          </w:r>
        </w:sdtContent>
      </w:sdt>
      <w:r w:rsidR="007154B1">
        <w:t xml:space="preserve"> </w:t>
      </w:r>
    </w:p>
    <w:p w14:paraId="321E77D9" w14:textId="76750C65" w:rsidR="00F7784E" w:rsidRDefault="00F7784E" w:rsidP="00F7784E">
      <w:pPr>
        <w:pStyle w:val="Heading2"/>
      </w:pPr>
      <w:r>
        <w:t>Project title</w:t>
      </w:r>
    </w:p>
    <w:tbl>
      <w:tblPr>
        <w:tblStyle w:val="ROItable"/>
        <w:tblW w:w="14026" w:type="dxa"/>
        <w:tblLook w:val="04A0" w:firstRow="1" w:lastRow="0" w:firstColumn="1" w:lastColumn="0" w:noHBand="0" w:noVBand="1"/>
      </w:tblPr>
      <w:tblGrid>
        <w:gridCol w:w="985"/>
        <w:gridCol w:w="3260"/>
        <w:gridCol w:w="1984"/>
        <w:gridCol w:w="2127"/>
        <w:gridCol w:w="2126"/>
        <w:gridCol w:w="3544"/>
      </w:tblGrid>
      <w:tr w:rsidR="00144517" w14:paraId="313A0365" w14:textId="4C12E2C0" w:rsidTr="00F34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7E0E249D" w14:textId="1FD75768" w:rsidR="00144517" w:rsidRDefault="00144517" w:rsidP="00F7784E">
            <w:r>
              <w:t>Task number</w:t>
            </w:r>
          </w:p>
        </w:tc>
        <w:tc>
          <w:tcPr>
            <w:tcW w:w="3260" w:type="dxa"/>
          </w:tcPr>
          <w:p w14:paraId="7F9F86EE" w14:textId="69023028" w:rsidR="00144517" w:rsidRDefault="00144517" w:rsidP="00F7784E">
            <w:r>
              <w:t>Task description</w:t>
            </w:r>
          </w:p>
        </w:tc>
        <w:tc>
          <w:tcPr>
            <w:tcW w:w="1984" w:type="dxa"/>
          </w:tcPr>
          <w:p w14:paraId="260847E2" w14:textId="19B09378" w:rsidR="00144517" w:rsidRDefault="00144517" w:rsidP="00F7784E">
            <w:r>
              <w:t>Priority</w:t>
            </w:r>
          </w:p>
        </w:tc>
        <w:tc>
          <w:tcPr>
            <w:tcW w:w="2127" w:type="dxa"/>
          </w:tcPr>
          <w:p w14:paraId="26BA607A" w14:textId="14F5BDD3" w:rsidR="00144517" w:rsidRDefault="00144517" w:rsidP="00F7784E">
            <w:r>
              <w:t>Start date</w:t>
            </w:r>
          </w:p>
        </w:tc>
        <w:tc>
          <w:tcPr>
            <w:tcW w:w="2126" w:type="dxa"/>
          </w:tcPr>
          <w:p w14:paraId="5713E4B6" w14:textId="3BE3F90D" w:rsidR="00144517" w:rsidRDefault="00144517" w:rsidP="00F7784E">
            <w:r>
              <w:t>Due date</w:t>
            </w:r>
          </w:p>
        </w:tc>
        <w:tc>
          <w:tcPr>
            <w:tcW w:w="3544" w:type="dxa"/>
          </w:tcPr>
          <w:p w14:paraId="0B91AB35" w14:textId="5F4C59F1" w:rsidR="00144517" w:rsidRDefault="00144517" w:rsidP="00F7784E">
            <w:r>
              <w:t>Comments</w:t>
            </w:r>
          </w:p>
        </w:tc>
      </w:tr>
      <w:tr w:rsidR="00144517" w14:paraId="15AE8AFE" w14:textId="7B3CACB1" w:rsidTr="00F3468A">
        <w:tc>
          <w:tcPr>
            <w:tcW w:w="985" w:type="dxa"/>
          </w:tcPr>
          <w:p w14:paraId="19A0F50A" w14:textId="2340F472" w:rsidR="00144517" w:rsidRDefault="00144517" w:rsidP="00F7784E">
            <w:r>
              <w:t>1</w:t>
            </w:r>
          </w:p>
        </w:tc>
        <w:tc>
          <w:tcPr>
            <w:tcW w:w="3260" w:type="dxa"/>
          </w:tcPr>
          <w:p w14:paraId="4EE52EB7" w14:textId="39271A84" w:rsidR="00144517" w:rsidRDefault="00161073" w:rsidP="00F7784E">
            <w:r>
              <w:t>Plan Website</w:t>
            </w:r>
          </w:p>
        </w:tc>
        <w:sdt>
          <w:sdtPr>
            <w:id w:val="-848330400"/>
            <w:placeholder>
              <w:docPart w:val="2A73CDB7B56E4475BBA74D87691AACA5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493DF128" w14:textId="52255AD4" w:rsidR="00144517" w:rsidRDefault="00161073" w:rsidP="00F7784E">
                <w:r>
                  <w:t>High</w:t>
                </w:r>
              </w:p>
            </w:tc>
          </w:sdtContent>
        </w:sdt>
        <w:sdt>
          <w:sdtPr>
            <w:id w:val="286475259"/>
            <w:placeholder>
              <w:docPart w:val="A51B2421B0B543ED8A591B617C36DB14"/>
            </w:placeholder>
            <w:date w:fullDate="2025-06-23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68595ABA" w14:textId="0A4D8F0D" w:rsidR="00144517" w:rsidRDefault="00161073" w:rsidP="00F7784E">
                <w:r>
                  <w:t>23/06/2025</w:t>
                </w:r>
              </w:p>
            </w:tc>
          </w:sdtContent>
        </w:sdt>
        <w:sdt>
          <w:sdtPr>
            <w:id w:val="794796385"/>
            <w:placeholder>
              <w:docPart w:val="4E1DAF316FC74BC0B70329F2592467F3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46FA918C" w14:textId="1C2BC024" w:rsidR="00144517" w:rsidRDefault="00161073" w:rsidP="00F7784E">
                <w:r>
                  <w:t>24/06/2025</w:t>
                </w:r>
              </w:p>
            </w:tc>
          </w:sdtContent>
        </w:sdt>
        <w:tc>
          <w:tcPr>
            <w:tcW w:w="3544" w:type="dxa"/>
          </w:tcPr>
          <w:p w14:paraId="61B9ECFF" w14:textId="77777777" w:rsidR="00144517" w:rsidRDefault="00144517" w:rsidP="00F7784E"/>
        </w:tc>
      </w:tr>
      <w:tr w:rsidR="00144517" w14:paraId="374E15C0" w14:textId="7A8925EC" w:rsidTr="00F3468A">
        <w:tc>
          <w:tcPr>
            <w:tcW w:w="985" w:type="dxa"/>
          </w:tcPr>
          <w:p w14:paraId="6416F1A9" w14:textId="0DEE6DB8" w:rsidR="00144517" w:rsidRDefault="00144517" w:rsidP="00F7784E">
            <w:r>
              <w:t>2</w:t>
            </w:r>
          </w:p>
        </w:tc>
        <w:tc>
          <w:tcPr>
            <w:tcW w:w="3260" w:type="dxa"/>
          </w:tcPr>
          <w:p w14:paraId="5F41D3DC" w14:textId="34783C3B" w:rsidR="00144517" w:rsidRDefault="00161073" w:rsidP="00F7784E">
            <w:r>
              <w:t>Team meeting</w:t>
            </w:r>
          </w:p>
        </w:tc>
        <w:sdt>
          <w:sdtPr>
            <w:id w:val="-452948369"/>
            <w:placeholder>
              <w:docPart w:val="884532AA2F2544DCB618B889FE2215AF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7B69753C" w14:textId="55B60F89" w:rsidR="00144517" w:rsidRDefault="00161073" w:rsidP="00F7784E">
                <w:r>
                  <w:t>High</w:t>
                </w:r>
              </w:p>
            </w:tc>
          </w:sdtContent>
        </w:sdt>
        <w:sdt>
          <w:sdtPr>
            <w:id w:val="-329367878"/>
            <w:placeholder>
              <w:docPart w:val="F3A344BB8D894812BC2C5DB660E3A9A2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17C38898" w14:textId="4CF38CE6" w:rsidR="00144517" w:rsidRDefault="00161073" w:rsidP="00F7784E">
                <w:r>
                  <w:t>24/06/2025</w:t>
                </w:r>
              </w:p>
            </w:tc>
          </w:sdtContent>
        </w:sdt>
        <w:sdt>
          <w:sdtPr>
            <w:id w:val="1603138698"/>
            <w:placeholder>
              <w:docPart w:val="2F27DC6EF6B445E38D7B5BD2434E35B5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435BE431" w14:textId="76D896C1" w:rsidR="00144517" w:rsidRDefault="00161073" w:rsidP="00F7784E">
                <w:r>
                  <w:t>24/06/2025</w:t>
                </w:r>
              </w:p>
            </w:tc>
          </w:sdtContent>
        </w:sdt>
        <w:tc>
          <w:tcPr>
            <w:tcW w:w="3544" w:type="dxa"/>
          </w:tcPr>
          <w:p w14:paraId="7A80CE1C" w14:textId="77777777" w:rsidR="00144517" w:rsidRPr="001F672F" w:rsidRDefault="00144517" w:rsidP="00F7784E"/>
        </w:tc>
      </w:tr>
      <w:tr w:rsidR="00161073" w14:paraId="73ADF635" w14:textId="07E833EF" w:rsidTr="00F3468A">
        <w:tc>
          <w:tcPr>
            <w:tcW w:w="985" w:type="dxa"/>
          </w:tcPr>
          <w:p w14:paraId="49A53A72" w14:textId="0EF3D715" w:rsidR="00161073" w:rsidRDefault="00161073" w:rsidP="00161073">
            <w:r>
              <w:t>3</w:t>
            </w:r>
          </w:p>
        </w:tc>
        <w:tc>
          <w:tcPr>
            <w:tcW w:w="3260" w:type="dxa"/>
          </w:tcPr>
          <w:p w14:paraId="62BFFD21" w14:textId="08EC8FC0" w:rsidR="00161073" w:rsidRDefault="00161073" w:rsidP="00161073">
            <w:r>
              <w:t>Website structure</w:t>
            </w:r>
          </w:p>
        </w:tc>
        <w:sdt>
          <w:sdtPr>
            <w:id w:val="1728804274"/>
            <w:placeholder>
              <w:docPart w:val="C7B37DAEEC42AA42BACD5C3332A24A09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7A5ED365" w14:textId="6E5270AD" w:rsidR="00161073" w:rsidRDefault="00161073" w:rsidP="00161073">
                <w:r>
                  <w:t>High</w:t>
                </w:r>
              </w:p>
            </w:tc>
          </w:sdtContent>
        </w:sdt>
        <w:sdt>
          <w:sdtPr>
            <w:id w:val="-251208471"/>
            <w:placeholder>
              <w:docPart w:val="73F6064ECF953048AAA9586712C0AE78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22E0C5ED" w14:textId="51F6C4E1" w:rsidR="00161073" w:rsidRDefault="00161073" w:rsidP="00161073">
                <w:r>
                  <w:t>24/06/2025</w:t>
                </w:r>
              </w:p>
            </w:tc>
          </w:sdtContent>
        </w:sdt>
        <w:sdt>
          <w:sdtPr>
            <w:id w:val="1190109236"/>
            <w:placeholder>
              <w:docPart w:val="DF7111FE3C2BC7489A964E866D1DE5E9"/>
            </w:placeholder>
            <w:date w:fullDate="2025-06-26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2415CEDF" w14:textId="625A8D53" w:rsidR="00161073" w:rsidRDefault="00161073" w:rsidP="00161073">
                <w:r>
                  <w:t>26/06/2025</w:t>
                </w:r>
              </w:p>
            </w:tc>
          </w:sdtContent>
        </w:sdt>
        <w:tc>
          <w:tcPr>
            <w:tcW w:w="3544" w:type="dxa"/>
          </w:tcPr>
          <w:p w14:paraId="721CF99D" w14:textId="77777777" w:rsidR="00161073" w:rsidRPr="001F672F" w:rsidRDefault="00161073" w:rsidP="00161073"/>
        </w:tc>
      </w:tr>
      <w:tr w:rsidR="00161073" w14:paraId="0830E395" w14:textId="23B56BFF" w:rsidTr="00F3468A">
        <w:tc>
          <w:tcPr>
            <w:tcW w:w="985" w:type="dxa"/>
          </w:tcPr>
          <w:p w14:paraId="73CB4E1B" w14:textId="3B8EECB0" w:rsidR="00161073" w:rsidRDefault="00161073" w:rsidP="00161073">
            <w:r>
              <w:t>4</w:t>
            </w:r>
          </w:p>
        </w:tc>
        <w:tc>
          <w:tcPr>
            <w:tcW w:w="3260" w:type="dxa"/>
          </w:tcPr>
          <w:p w14:paraId="59804F94" w14:textId="76536927" w:rsidR="00161073" w:rsidRDefault="00161073" w:rsidP="00161073">
            <w:r>
              <w:t>Images editing</w:t>
            </w:r>
          </w:p>
        </w:tc>
        <w:sdt>
          <w:sdtPr>
            <w:id w:val="-1221049028"/>
            <w:placeholder>
              <w:docPart w:val="57EF36486B63C4489EA07D97182388C9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2A79BEA7" w14:textId="00BAA4AC" w:rsidR="00161073" w:rsidRDefault="00161073" w:rsidP="00161073">
                <w:r>
                  <w:t>Medium</w:t>
                </w:r>
              </w:p>
            </w:tc>
          </w:sdtContent>
        </w:sdt>
        <w:sdt>
          <w:sdtPr>
            <w:id w:val="1519574495"/>
            <w:placeholder>
              <w:docPart w:val="F1B4D81B81CB4B44A86AD6A4F2881040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1B93D700" w14:textId="36024AB2" w:rsidR="00161073" w:rsidRDefault="00161073" w:rsidP="00161073">
                <w:r>
                  <w:t>24/06/2025</w:t>
                </w:r>
              </w:p>
            </w:tc>
          </w:sdtContent>
        </w:sdt>
        <w:sdt>
          <w:sdtPr>
            <w:id w:val="-1437901485"/>
            <w:placeholder>
              <w:docPart w:val="57A2683689922041BAFA0CDF20DD43ED"/>
            </w:placeholder>
            <w:date w:fullDate="2025-06-26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11ABD5AC" w14:textId="0E25DB53" w:rsidR="00161073" w:rsidRDefault="00161073" w:rsidP="00161073">
                <w:r>
                  <w:t>26/06/2025</w:t>
                </w:r>
              </w:p>
            </w:tc>
          </w:sdtContent>
        </w:sdt>
        <w:tc>
          <w:tcPr>
            <w:tcW w:w="3544" w:type="dxa"/>
          </w:tcPr>
          <w:p w14:paraId="01FCCC43" w14:textId="77777777" w:rsidR="00161073" w:rsidRPr="001F672F" w:rsidRDefault="00161073" w:rsidP="00161073"/>
        </w:tc>
      </w:tr>
      <w:tr w:rsidR="00161073" w14:paraId="3EA09C08" w14:textId="06A810B1" w:rsidTr="00F3468A">
        <w:tc>
          <w:tcPr>
            <w:tcW w:w="985" w:type="dxa"/>
          </w:tcPr>
          <w:p w14:paraId="5697722A" w14:textId="751AEE48" w:rsidR="00161073" w:rsidRDefault="00161073" w:rsidP="00161073">
            <w:r>
              <w:t>5</w:t>
            </w:r>
          </w:p>
        </w:tc>
        <w:tc>
          <w:tcPr>
            <w:tcW w:w="3260" w:type="dxa"/>
          </w:tcPr>
          <w:p w14:paraId="0B03A774" w14:textId="539D9B61" w:rsidR="00161073" w:rsidRDefault="00161073" w:rsidP="00161073">
            <w:r>
              <w:t>Team meeting</w:t>
            </w:r>
          </w:p>
        </w:tc>
        <w:sdt>
          <w:sdtPr>
            <w:id w:val="-2052609183"/>
            <w:placeholder>
              <w:docPart w:val="5CD01408B9CFA64AA01A732A71C9D870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263BB9BA" w14:textId="69195885" w:rsidR="00161073" w:rsidRDefault="00161073" w:rsidP="00161073">
                <w:r>
                  <w:t>Medium</w:t>
                </w:r>
              </w:p>
            </w:tc>
          </w:sdtContent>
        </w:sdt>
        <w:sdt>
          <w:sdtPr>
            <w:id w:val="1166442124"/>
            <w:placeholder>
              <w:docPart w:val="9BB8BD1F6C0EE64AB0D28D162AE32875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5C50CAF8" w14:textId="6518758D" w:rsidR="00161073" w:rsidRDefault="00161073" w:rsidP="00161073">
                <w:r>
                  <w:t>27/06/2025</w:t>
                </w:r>
              </w:p>
            </w:tc>
          </w:sdtContent>
        </w:sdt>
        <w:sdt>
          <w:sdtPr>
            <w:id w:val="-215360314"/>
            <w:placeholder>
              <w:docPart w:val="79F796B43E145A43AB460D29D2DE6B42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228760FD" w14:textId="77D8B474" w:rsidR="00161073" w:rsidRDefault="00161073" w:rsidP="00161073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7894F82A" w14:textId="77777777" w:rsidR="00161073" w:rsidRPr="001F672F" w:rsidRDefault="00161073" w:rsidP="00161073"/>
        </w:tc>
      </w:tr>
      <w:tr w:rsidR="00161073" w14:paraId="5BF5B616" w14:textId="7CB424B4" w:rsidTr="00F3468A">
        <w:tc>
          <w:tcPr>
            <w:tcW w:w="985" w:type="dxa"/>
          </w:tcPr>
          <w:p w14:paraId="328EBBBE" w14:textId="253431E6" w:rsidR="00161073" w:rsidRDefault="00161073" w:rsidP="00161073">
            <w:r>
              <w:t>6</w:t>
            </w:r>
          </w:p>
        </w:tc>
        <w:tc>
          <w:tcPr>
            <w:tcW w:w="3260" w:type="dxa"/>
          </w:tcPr>
          <w:p w14:paraId="28C543E3" w14:textId="24E9C02D" w:rsidR="00161073" w:rsidRDefault="00161073" w:rsidP="00161073">
            <w:r>
              <w:t>Modify</w:t>
            </w:r>
          </w:p>
        </w:tc>
        <w:sdt>
          <w:sdtPr>
            <w:id w:val="1176316652"/>
            <w:placeholder>
              <w:docPart w:val="91521F59AD94E94AB6C45BBAAFA332D7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32CA2977" w14:textId="38D285EC" w:rsidR="00161073" w:rsidRDefault="00161073" w:rsidP="00161073">
                <w:r>
                  <w:t>Low</w:t>
                </w:r>
              </w:p>
            </w:tc>
          </w:sdtContent>
        </w:sdt>
        <w:sdt>
          <w:sdtPr>
            <w:id w:val="1897937325"/>
            <w:placeholder>
              <w:docPart w:val="CA959385DE895643971FA5FE75EFC0FB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10A59772" w14:textId="4ABB11A0" w:rsidR="00161073" w:rsidRDefault="00161073" w:rsidP="00161073">
                <w:r>
                  <w:t>27/06/2025</w:t>
                </w:r>
              </w:p>
            </w:tc>
          </w:sdtContent>
        </w:sdt>
        <w:sdt>
          <w:sdtPr>
            <w:id w:val="1366955660"/>
            <w:placeholder>
              <w:docPart w:val="BD39A528BC404A4B9F8F868C514D707E"/>
            </w:placeholder>
            <w:date w:fullDate="2025-06-28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3BAFA264" w14:textId="03A2643D" w:rsidR="00161073" w:rsidRDefault="00161073" w:rsidP="00161073">
                <w:r>
                  <w:t>28/06/2025</w:t>
                </w:r>
              </w:p>
            </w:tc>
          </w:sdtContent>
        </w:sdt>
        <w:tc>
          <w:tcPr>
            <w:tcW w:w="3544" w:type="dxa"/>
          </w:tcPr>
          <w:p w14:paraId="25F1117E" w14:textId="77777777" w:rsidR="00161073" w:rsidRPr="001F672F" w:rsidRDefault="00161073" w:rsidP="00161073"/>
        </w:tc>
      </w:tr>
      <w:tr w:rsidR="00161073" w14:paraId="0BB278A7" w14:textId="548FF401" w:rsidTr="00F3468A">
        <w:tc>
          <w:tcPr>
            <w:tcW w:w="985" w:type="dxa"/>
          </w:tcPr>
          <w:p w14:paraId="7C574913" w14:textId="5E6B1434" w:rsidR="00161073" w:rsidRDefault="00161073" w:rsidP="00161073">
            <w:r>
              <w:t>7</w:t>
            </w:r>
          </w:p>
        </w:tc>
        <w:tc>
          <w:tcPr>
            <w:tcW w:w="3260" w:type="dxa"/>
          </w:tcPr>
          <w:p w14:paraId="3B9B4B00" w14:textId="521ED0B6" w:rsidR="00161073" w:rsidRDefault="00161073" w:rsidP="00161073">
            <w:r>
              <w:t>Presentation /Client feedback</w:t>
            </w:r>
          </w:p>
        </w:tc>
        <w:sdt>
          <w:sdtPr>
            <w:id w:val="197197068"/>
            <w:placeholder>
              <w:docPart w:val="22287F12037A61409CBFA3325620A38B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4F990475" w14:textId="698E3296" w:rsidR="00161073" w:rsidRDefault="00161073" w:rsidP="00161073">
                <w:r>
                  <w:t>Low</w:t>
                </w:r>
              </w:p>
            </w:tc>
          </w:sdtContent>
        </w:sdt>
        <w:sdt>
          <w:sdtPr>
            <w:id w:val="1699578261"/>
            <w:placeholder>
              <w:docPart w:val="7E6F7EFFFAB3C44B92296D55BCA824FB"/>
            </w:placeholder>
            <w:date w:fullDate="2025-06-29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3C4CE4F4" w14:textId="5BE7F120" w:rsidR="00161073" w:rsidRDefault="00161073" w:rsidP="00161073">
                <w:r>
                  <w:t>29/06/2025</w:t>
                </w:r>
              </w:p>
            </w:tc>
          </w:sdtContent>
        </w:sdt>
        <w:sdt>
          <w:sdtPr>
            <w:id w:val="-1820717231"/>
            <w:placeholder>
              <w:docPart w:val="D69A656CF8924240913340C2831382B0"/>
            </w:placeholder>
            <w:date w:fullDate="2025-06-29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6CF8466B" w14:textId="2CADE92E" w:rsidR="00161073" w:rsidRDefault="00161073" w:rsidP="00161073">
                <w:r>
                  <w:t>29/06/2025</w:t>
                </w:r>
              </w:p>
            </w:tc>
          </w:sdtContent>
        </w:sdt>
        <w:tc>
          <w:tcPr>
            <w:tcW w:w="3544" w:type="dxa"/>
          </w:tcPr>
          <w:p w14:paraId="31909F2F" w14:textId="77777777" w:rsidR="00161073" w:rsidRPr="001F672F" w:rsidRDefault="00161073" w:rsidP="00161073"/>
        </w:tc>
      </w:tr>
      <w:tr w:rsidR="00161073" w14:paraId="5969A2F0" w14:textId="382C1308" w:rsidTr="00F3468A">
        <w:tc>
          <w:tcPr>
            <w:tcW w:w="985" w:type="dxa"/>
          </w:tcPr>
          <w:p w14:paraId="29D6E1DB" w14:textId="32FAB69C" w:rsidR="00161073" w:rsidRDefault="00161073" w:rsidP="00161073">
            <w:r>
              <w:t>8</w:t>
            </w:r>
          </w:p>
        </w:tc>
        <w:tc>
          <w:tcPr>
            <w:tcW w:w="3260" w:type="dxa"/>
          </w:tcPr>
          <w:p w14:paraId="33A34FD2" w14:textId="77777777" w:rsidR="00161073" w:rsidRDefault="00161073" w:rsidP="00161073"/>
        </w:tc>
        <w:sdt>
          <w:sdtPr>
            <w:id w:val="-1103099097"/>
            <w:placeholder>
              <w:docPart w:val="446DC3BB523EC94C90D0A6184DA42108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1B3A0D26" w14:textId="2C5E5493" w:rsidR="00161073" w:rsidRPr="00B31470" w:rsidRDefault="00161073" w:rsidP="00161073">
                <w:r w:rsidRPr="00FB503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630431436"/>
            <w:placeholder>
              <w:docPart w:val="D0B418BC478CFE4AAB65AEA6547F6C87"/>
            </w:placeholder>
            <w:date w:fullDate="2025-06-23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1D1726D3" w14:textId="529373F9" w:rsidR="00161073" w:rsidRDefault="00161073" w:rsidP="00161073">
                <w:r>
                  <w:t>23/06/2025</w:t>
                </w:r>
              </w:p>
            </w:tc>
          </w:sdtContent>
        </w:sdt>
        <w:sdt>
          <w:sdtPr>
            <w:id w:val="1460761482"/>
            <w:placeholder>
              <w:docPart w:val="49D5D88A35AF444E9D99AA8DEB7F64ED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1C393316" w14:textId="6DBC4DDC" w:rsidR="00161073" w:rsidRDefault="00161073" w:rsidP="00161073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0DE2EB6E" w14:textId="77777777" w:rsidR="00161073" w:rsidRPr="001F672F" w:rsidRDefault="00161073" w:rsidP="00161073"/>
        </w:tc>
      </w:tr>
      <w:tr w:rsidR="00161073" w14:paraId="766D356B" w14:textId="717A229B" w:rsidTr="00F3468A">
        <w:tc>
          <w:tcPr>
            <w:tcW w:w="985" w:type="dxa"/>
          </w:tcPr>
          <w:p w14:paraId="21A1146F" w14:textId="733BF2E0" w:rsidR="00161073" w:rsidRDefault="00161073" w:rsidP="00161073">
            <w:r>
              <w:t>9</w:t>
            </w:r>
          </w:p>
        </w:tc>
        <w:tc>
          <w:tcPr>
            <w:tcW w:w="3260" w:type="dxa"/>
          </w:tcPr>
          <w:p w14:paraId="3B999874" w14:textId="569942BC" w:rsidR="00161073" w:rsidRDefault="00161073" w:rsidP="00161073"/>
        </w:tc>
        <w:sdt>
          <w:sdtPr>
            <w:id w:val="580799730"/>
            <w:placeholder>
              <w:docPart w:val="A741C952AE80534CA66A665FCD0AF990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0E7A617A" w14:textId="24A8BB46" w:rsidR="00161073" w:rsidRPr="00B31470" w:rsidRDefault="00161073" w:rsidP="00161073">
                <w:r w:rsidRPr="00FB503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642775543"/>
            <w:placeholder>
              <w:docPart w:val="46B6B13EC67C4B46B81DB8F5909248DF"/>
            </w:placeholder>
            <w:date w:fullDate="2025-06-23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07FA35CD" w14:textId="72994505" w:rsidR="00161073" w:rsidRDefault="00161073" w:rsidP="00161073">
                <w:r>
                  <w:t>23/06/2025</w:t>
                </w:r>
              </w:p>
            </w:tc>
          </w:sdtContent>
        </w:sdt>
        <w:sdt>
          <w:sdtPr>
            <w:id w:val="626972152"/>
            <w:placeholder>
              <w:docPart w:val="C5B5569044A0B249ADBFF66826E8178C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24EEC0F5" w14:textId="7DE21F02" w:rsidR="00161073" w:rsidRDefault="00161073" w:rsidP="00161073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758E93FC" w14:textId="77777777" w:rsidR="00161073" w:rsidRPr="001F672F" w:rsidRDefault="00161073" w:rsidP="00161073"/>
        </w:tc>
      </w:tr>
    </w:tbl>
    <w:p w14:paraId="2FFE9117" w14:textId="77777777" w:rsidR="00F7784E" w:rsidRDefault="00F7784E" w:rsidP="00F7784E"/>
    <w:p w14:paraId="4A81B665" w14:textId="77777777" w:rsidR="00B3505B" w:rsidRDefault="00B3505B" w:rsidP="00F7784E"/>
    <w:p w14:paraId="27FB0FD0" w14:textId="77777777" w:rsidR="00B3505B" w:rsidRDefault="00B3505B" w:rsidP="00F7784E"/>
    <w:p w14:paraId="737CF443" w14:textId="77777777" w:rsidR="00B3505B" w:rsidRDefault="00B3505B" w:rsidP="00F7784E"/>
    <w:tbl>
      <w:tblPr>
        <w:tblStyle w:val="ROItable"/>
        <w:tblW w:w="14026" w:type="dxa"/>
        <w:tblLook w:val="04A0" w:firstRow="1" w:lastRow="0" w:firstColumn="1" w:lastColumn="0" w:noHBand="0" w:noVBand="1"/>
      </w:tblPr>
      <w:tblGrid>
        <w:gridCol w:w="985"/>
        <w:gridCol w:w="3260"/>
        <w:gridCol w:w="1984"/>
        <w:gridCol w:w="2127"/>
        <w:gridCol w:w="2126"/>
        <w:gridCol w:w="3544"/>
      </w:tblGrid>
      <w:tr w:rsidR="00B3505B" w14:paraId="779FD06A" w14:textId="77777777" w:rsidTr="00172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5D13B293" w14:textId="77777777" w:rsidR="00B3505B" w:rsidRDefault="00B3505B" w:rsidP="00172DB9">
            <w:r>
              <w:lastRenderedPageBreak/>
              <w:t>Task number</w:t>
            </w:r>
          </w:p>
        </w:tc>
        <w:tc>
          <w:tcPr>
            <w:tcW w:w="3260" w:type="dxa"/>
          </w:tcPr>
          <w:p w14:paraId="57B69CD9" w14:textId="77777777" w:rsidR="00B3505B" w:rsidRDefault="00B3505B" w:rsidP="00172DB9">
            <w:r>
              <w:t>Task description</w:t>
            </w:r>
          </w:p>
        </w:tc>
        <w:tc>
          <w:tcPr>
            <w:tcW w:w="1984" w:type="dxa"/>
          </w:tcPr>
          <w:p w14:paraId="13AC1CCF" w14:textId="77777777" w:rsidR="00B3505B" w:rsidRDefault="00B3505B" w:rsidP="00172DB9">
            <w:r>
              <w:t>Priority</w:t>
            </w:r>
          </w:p>
        </w:tc>
        <w:tc>
          <w:tcPr>
            <w:tcW w:w="2127" w:type="dxa"/>
          </w:tcPr>
          <w:p w14:paraId="4CD9DADC" w14:textId="77777777" w:rsidR="00B3505B" w:rsidRDefault="00B3505B" w:rsidP="00172DB9">
            <w:r>
              <w:t>Start date</w:t>
            </w:r>
          </w:p>
        </w:tc>
        <w:tc>
          <w:tcPr>
            <w:tcW w:w="2126" w:type="dxa"/>
          </w:tcPr>
          <w:p w14:paraId="5CAE0376" w14:textId="77777777" w:rsidR="00B3505B" w:rsidRDefault="00B3505B" w:rsidP="00172DB9">
            <w:r>
              <w:t>Due date</w:t>
            </w:r>
          </w:p>
        </w:tc>
        <w:tc>
          <w:tcPr>
            <w:tcW w:w="3544" w:type="dxa"/>
          </w:tcPr>
          <w:p w14:paraId="1AC7A208" w14:textId="77777777" w:rsidR="00B3505B" w:rsidRDefault="00B3505B" w:rsidP="00172DB9">
            <w:r>
              <w:t>Comments</w:t>
            </w:r>
          </w:p>
        </w:tc>
      </w:tr>
      <w:tr w:rsidR="00B3505B" w14:paraId="1883C0FE" w14:textId="77777777" w:rsidTr="00172DB9">
        <w:tc>
          <w:tcPr>
            <w:tcW w:w="985" w:type="dxa"/>
          </w:tcPr>
          <w:p w14:paraId="490B6599" w14:textId="77777777" w:rsidR="00B3505B" w:rsidRDefault="00B3505B" w:rsidP="00172DB9">
            <w:r>
              <w:t>1</w:t>
            </w:r>
          </w:p>
        </w:tc>
        <w:tc>
          <w:tcPr>
            <w:tcW w:w="3260" w:type="dxa"/>
          </w:tcPr>
          <w:p w14:paraId="5545786C" w14:textId="726D9B01" w:rsidR="00B3505B" w:rsidRDefault="00A700F4" w:rsidP="00172DB9">
            <w:r>
              <w:t>Requirement Gathering</w:t>
            </w:r>
          </w:p>
        </w:tc>
        <w:sdt>
          <w:sdtPr>
            <w:id w:val="-1082532400"/>
            <w:placeholder>
              <w:docPart w:val="660CE4D3F0A54A28BFA86A7AB7B39181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652998E7" w14:textId="77777777" w:rsidR="00B3505B" w:rsidRDefault="00B3505B" w:rsidP="00172DB9">
                <w:r>
                  <w:t>High</w:t>
                </w:r>
              </w:p>
            </w:tc>
          </w:sdtContent>
        </w:sdt>
        <w:sdt>
          <w:sdtPr>
            <w:id w:val="-767152643"/>
            <w:placeholder>
              <w:docPart w:val="4235E8C9C3034223875445E041E8F560"/>
            </w:placeholder>
            <w:date w:fullDate="2025-06-23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07DBD5AD" w14:textId="77777777" w:rsidR="00B3505B" w:rsidRDefault="00B3505B" w:rsidP="00172DB9">
                <w:r>
                  <w:t>23/06/2025</w:t>
                </w:r>
              </w:p>
            </w:tc>
          </w:sdtContent>
        </w:sdt>
        <w:sdt>
          <w:sdtPr>
            <w:id w:val="-1811544034"/>
            <w:placeholder>
              <w:docPart w:val="D2301909D39D4559995AEE6F679D4681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17A0F5B6" w14:textId="77777777" w:rsidR="00B3505B" w:rsidRDefault="00B3505B" w:rsidP="00172DB9">
                <w:r>
                  <w:t>24/06/2025</w:t>
                </w:r>
              </w:p>
            </w:tc>
          </w:sdtContent>
        </w:sdt>
        <w:tc>
          <w:tcPr>
            <w:tcW w:w="3544" w:type="dxa"/>
          </w:tcPr>
          <w:p w14:paraId="14FF12DF" w14:textId="77777777" w:rsidR="00B3505B" w:rsidRDefault="00B3505B" w:rsidP="00172DB9"/>
        </w:tc>
      </w:tr>
      <w:tr w:rsidR="00B3505B" w14:paraId="22417484" w14:textId="77777777" w:rsidTr="00172DB9">
        <w:tc>
          <w:tcPr>
            <w:tcW w:w="985" w:type="dxa"/>
          </w:tcPr>
          <w:p w14:paraId="118F8ACC" w14:textId="77777777" w:rsidR="00B3505B" w:rsidRDefault="00B3505B" w:rsidP="00172DB9">
            <w:r>
              <w:t>2</w:t>
            </w:r>
          </w:p>
        </w:tc>
        <w:tc>
          <w:tcPr>
            <w:tcW w:w="3260" w:type="dxa"/>
          </w:tcPr>
          <w:p w14:paraId="4ACC6244" w14:textId="23C20178" w:rsidR="00B3505B" w:rsidRDefault="00A700F4" w:rsidP="00172DB9">
            <w:r>
              <w:t>Wireframe and Sitemap</w:t>
            </w:r>
          </w:p>
        </w:tc>
        <w:sdt>
          <w:sdtPr>
            <w:id w:val="-1386873476"/>
            <w:placeholder>
              <w:docPart w:val="43EBF7AAD3534B08AE6E2079C1FDB19B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1DE2A059" w14:textId="43930826" w:rsidR="00B3505B" w:rsidRDefault="004F4FB3" w:rsidP="00172DB9">
                <w:r>
                  <w:t>Medium</w:t>
                </w:r>
              </w:p>
            </w:tc>
          </w:sdtContent>
        </w:sdt>
        <w:sdt>
          <w:sdtPr>
            <w:id w:val="-396055117"/>
            <w:placeholder>
              <w:docPart w:val="2FCA4DAA2B75489DABF92F68130079FB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1A2E416A" w14:textId="77777777" w:rsidR="00B3505B" w:rsidRDefault="00B3505B" w:rsidP="00172DB9">
                <w:r>
                  <w:t>24/06/2025</w:t>
                </w:r>
              </w:p>
            </w:tc>
          </w:sdtContent>
        </w:sdt>
        <w:sdt>
          <w:sdtPr>
            <w:id w:val="-44993293"/>
            <w:placeholder>
              <w:docPart w:val="F2EE2990CFAC4EDC96C6F3256EE83FFC"/>
            </w:placeholder>
            <w:date w:fullDate="2025-06-25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7B903321" w14:textId="42CC6A69" w:rsidR="00B3505B" w:rsidRDefault="00B3505B" w:rsidP="00172DB9">
                <w:r>
                  <w:t>2</w:t>
                </w:r>
                <w:r w:rsidR="004F4FB3">
                  <w:t>5</w:t>
                </w:r>
                <w:r>
                  <w:t>/06/2025</w:t>
                </w:r>
              </w:p>
            </w:tc>
          </w:sdtContent>
        </w:sdt>
        <w:tc>
          <w:tcPr>
            <w:tcW w:w="3544" w:type="dxa"/>
          </w:tcPr>
          <w:p w14:paraId="66067EF5" w14:textId="77777777" w:rsidR="00B3505B" w:rsidRPr="001F672F" w:rsidRDefault="00B3505B" w:rsidP="00172DB9"/>
        </w:tc>
      </w:tr>
      <w:tr w:rsidR="00B3505B" w14:paraId="735872BF" w14:textId="77777777" w:rsidTr="00172DB9">
        <w:tc>
          <w:tcPr>
            <w:tcW w:w="985" w:type="dxa"/>
          </w:tcPr>
          <w:p w14:paraId="441FBAED" w14:textId="77777777" w:rsidR="00B3505B" w:rsidRDefault="00B3505B" w:rsidP="00172DB9">
            <w:r>
              <w:t>3</w:t>
            </w:r>
          </w:p>
        </w:tc>
        <w:tc>
          <w:tcPr>
            <w:tcW w:w="3260" w:type="dxa"/>
          </w:tcPr>
          <w:p w14:paraId="1053012C" w14:textId="2481C5B1" w:rsidR="00B3505B" w:rsidRDefault="004F4FB3" w:rsidP="00172DB9">
            <w:r>
              <w:t>Develop index.html</w:t>
            </w:r>
          </w:p>
        </w:tc>
        <w:sdt>
          <w:sdtPr>
            <w:id w:val="-337616379"/>
            <w:placeholder>
              <w:docPart w:val="88FD9C0B9EED4635AB9DC70BE1B7ADC3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5B60BE1D" w14:textId="77777777" w:rsidR="00B3505B" w:rsidRDefault="00B3505B" w:rsidP="00172DB9">
                <w:r>
                  <w:t>High</w:t>
                </w:r>
              </w:p>
            </w:tc>
          </w:sdtContent>
        </w:sdt>
        <w:sdt>
          <w:sdtPr>
            <w:id w:val="-1231682577"/>
            <w:placeholder>
              <w:docPart w:val="455F497DE56447348DD3ECD74FC4F8F5"/>
            </w:placeholder>
            <w:date w:fullDate="2025-06-25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296A432A" w14:textId="240F8042" w:rsidR="00B3505B" w:rsidRDefault="00B3505B" w:rsidP="00172DB9">
                <w:r>
                  <w:t>2</w:t>
                </w:r>
                <w:r w:rsidR="004F4FB3">
                  <w:t>5</w:t>
                </w:r>
                <w:r>
                  <w:t>/06/2025</w:t>
                </w:r>
              </w:p>
            </w:tc>
          </w:sdtContent>
        </w:sdt>
        <w:sdt>
          <w:sdtPr>
            <w:id w:val="629678620"/>
            <w:placeholder>
              <w:docPart w:val="285F5D78822941559B680DB64D999846"/>
            </w:placeholder>
            <w:date w:fullDate="2025-06-26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6C9F79EC" w14:textId="77777777" w:rsidR="00B3505B" w:rsidRDefault="00B3505B" w:rsidP="00172DB9">
                <w:r>
                  <w:t>26/06/2025</w:t>
                </w:r>
              </w:p>
            </w:tc>
          </w:sdtContent>
        </w:sdt>
        <w:tc>
          <w:tcPr>
            <w:tcW w:w="3544" w:type="dxa"/>
          </w:tcPr>
          <w:p w14:paraId="3D154081" w14:textId="77777777" w:rsidR="00B3505B" w:rsidRPr="001F672F" w:rsidRDefault="00B3505B" w:rsidP="00172DB9"/>
        </w:tc>
      </w:tr>
      <w:tr w:rsidR="00BA5367" w14:paraId="1DA94805" w14:textId="77777777" w:rsidTr="00172DB9">
        <w:tc>
          <w:tcPr>
            <w:tcW w:w="985" w:type="dxa"/>
          </w:tcPr>
          <w:p w14:paraId="2336FA15" w14:textId="77777777" w:rsidR="00BA5367" w:rsidRDefault="00BA5367" w:rsidP="00BA5367">
            <w:r>
              <w:t>4</w:t>
            </w:r>
          </w:p>
        </w:tc>
        <w:tc>
          <w:tcPr>
            <w:tcW w:w="3260" w:type="dxa"/>
          </w:tcPr>
          <w:p w14:paraId="0F24B24D" w14:textId="2951DD64" w:rsidR="00BA5367" w:rsidRDefault="00BA5367" w:rsidP="00BA5367">
            <w:r>
              <w:t>Team meeting</w:t>
            </w:r>
            <w:r>
              <w:t>/Feedback</w:t>
            </w:r>
          </w:p>
        </w:tc>
        <w:sdt>
          <w:sdtPr>
            <w:id w:val="-352809382"/>
            <w:placeholder>
              <w:docPart w:val="69B3A20493B6400AB0DD0DC6F8E2AF69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0DD8F012" w14:textId="77777777" w:rsidR="00BA5367" w:rsidRDefault="00BA5367" w:rsidP="00BA5367">
                <w:r>
                  <w:t>Medium</w:t>
                </w:r>
              </w:p>
            </w:tc>
          </w:sdtContent>
        </w:sdt>
        <w:sdt>
          <w:sdtPr>
            <w:id w:val="1909808543"/>
            <w:placeholder>
              <w:docPart w:val="2655412285C04F8CBD6CF83B7FBED0FA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567E8993" w14:textId="77777777" w:rsidR="00BA5367" w:rsidRDefault="00BA5367" w:rsidP="00BA5367">
                <w:r>
                  <w:t>24/06/2025</w:t>
                </w:r>
              </w:p>
            </w:tc>
          </w:sdtContent>
        </w:sdt>
        <w:sdt>
          <w:sdtPr>
            <w:id w:val="-98332777"/>
            <w:placeholder>
              <w:docPart w:val="2E5A6AC217514D78919E925A2F8E0021"/>
            </w:placeholder>
            <w:date w:fullDate="2025-06-26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4F70BE98" w14:textId="77777777" w:rsidR="00BA5367" w:rsidRDefault="00BA5367" w:rsidP="00BA5367">
                <w:r>
                  <w:t>26/06/2025</w:t>
                </w:r>
              </w:p>
            </w:tc>
          </w:sdtContent>
        </w:sdt>
        <w:tc>
          <w:tcPr>
            <w:tcW w:w="3544" w:type="dxa"/>
          </w:tcPr>
          <w:p w14:paraId="334CA02A" w14:textId="77777777" w:rsidR="00BA5367" w:rsidRPr="001F672F" w:rsidRDefault="00BA5367" w:rsidP="00BA5367"/>
        </w:tc>
      </w:tr>
      <w:tr w:rsidR="00BA5367" w14:paraId="768D15C7" w14:textId="77777777" w:rsidTr="00172DB9">
        <w:tc>
          <w:tcPr>
            <w:tcW w:w="985" w:type="dxa"/>
          </w:tcPr>
          <w:p w14:paraId="023CBCB7" w14:textId="77777777" w:rsidR="00BA5367" w:rsidRDefault="00BA5367" w:rsidP="00BA5367">
            <w:r>
              <w:t>5</w:t>
            </w:r>
          </w:p>
        </w:tc>
        <w:tc>
          <w:tcPr>
            <w:tcW w:w="3260" w:type="dxa"/>
          </w:tcPr>
          <w:p w14:paraId="6F20643C" w14:textId="6AC878BF" w:rsidR="00BA5367" w:rsidRDefault="00BA5367" w:rsidP="00BA5367">
            <w:r>
              <w:t>Modify</w:t>
            </w:r>
          </w:p>
        </w:tc>
        <w:sdt>
          <w:sdtPr>
            <w:id w:val="-395352585"/>
            <w:placeholder>
              <w:docPart w:val="85E52068AF7A46449EBFCCFD7BED9F89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48B25500" w14:textId="77777777" w:rsidR="00BA5367" w:rsidRDefault="00BA5367" w:rsidP="00BA5367">
                <w:r>
                  <w:t>Medium</w:t>
                </w:r>
              </w:p>
            </w:tc>
          </w:sdtContent>
        </w:sdt>
        <w:sdt>
          <w:sdtPr>
            <w:id w:val="212242582"/>
            <w:placeholder>
              <w:docPart w:val="7B5F6511B27641AAB893CB7E116F4C71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7C73AD80" w14:textId="77777777" w:rsidR="00BA5367" w:rsidRDefault="00BA5367" w:rsidP="00BA5367">
                <w:r>
                  <w:t>27/06/2025</w:t>
                </w:r>
              </w:p>
            </w:tc>
          </w:sdtContent>
        </w:sdt>
        <w:sdt>
          <w:sdtPr>
            <w:id w:val="606166067"/>
            <w:placeholder>
              <w:docPart w:val="3F4DC57E11284891B99E5A0B7158CB2F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7CD3F2CB" w14:textId="77777777" w:rsidR="00BA5367" w:rsidRDefault="00BA5367" w:rsidP="00BA5367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6A165A24" w14:textId="77777777" w:rsidR="00BA5367" w:rsidRPr="001F672F" w:rsidRDefault="00BA5367" w:rsidP="00BA5367"/>
        </w:tc>
      </w:tr>
      <w:tr w:rsidR="00BA5367" w14:paraId="7D4551A9" w14:textId="77777777" w:rsidTr="00172DB9">
        <w:tc>
          <w:tcPr>
            <w:tcW w:w="985" w:type="dxa"/>
          </w:tcPr>
          <w:p w14:paraId="1D89796B" w14:textId="77777777" w:rsidR="00BA5367" w:rsidRDefault="00BA5367" w:rsidP="00BA5367">
            <w:r>
              <w:t>6</w:t>
            </w:r>
          </w:p>
        </w:tc>
        <w:tc>
          <w:tcPr>
            <w:tcW w:w="3260" w:type="dxa"/>
          </w:tcPr>
          <w:p w14:paraId="3E03B6BE" w14:textId="21C27A38" w:rsidR="00BA5367" w:rsidRDefault="00BA5367" w:rsidP="00BA5367"/>
        </w:tc>
        <w:sdt>
          <w:sdtPr>
            <w:id w:val="1765258597"/>
            <w:placeholder>
              <w:docPart w:val="D6DF0CA15DEF4C7FB1F5CFC93E5B6A4B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2F866BB2" w14:textId="77777777" w:rsidR="00BA5367" w:rsidRDefault="00BA5367" w:rsidP="00BA5367">
                <w:r>
                  <w:t>Low</w:t>
                </w:r>
              </w:p>
            </w:tc>
          </w:sdtContent>
        </w:sdt>
        <w:sdt>
          <w:sdtPr>
            <w:id w:val="1069461262"/>
            <w:placeholder>
              <w:docPart w:val="77F2D6EACB904CD9A5354560D35CFE1D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52DE48E1" w14:textId="77777777" w:rsidR="00BA5367" w:rsidRDefault="00BA5367" w:rsidP="00BA5367">
                <w:r>
                  <w:t>27/06/2025</w:t>
                </w:r>
              </w:p>
            </w:tc>
          </w:sdtContent>
        </w:sdt>
        <w:sdt>
          <w:sdtPr>
            <w:id w:val="387694186"/>
            <w:placeholder>
              <w:docPart w:val="4676779E899647108482AE3D7CC06A54"/>
            </w:placeholder>
            <w:date w:fullDate="2025-06-28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349EC8F0" w14:textId="77777777" w:rsidR="00BA5367" w:rsidRDefault="00BA5367" w:rsidP="00BA5367">
                <w:r>
                  <w:t>28/06/2025</w:t>
                </w:r>
              </w:p>
            </w:tc>
          </w:sdtContent>
        </w:sdt>
        <w:tc>
          <w:tcPr>
            <w:tcW w:w="3544" w:type="dxa"/>
          </w:tcPr>
          <w:p w14:paraId="4A8F79ED" w14:textId="77777777" w:rsidR="00BA5367" w:rsidRPr="001F672F" w:rsidRDefault="00BA5367" w:rsidP="00BA5367"/>
        </w:tc>
      </w:tr>
      <w:tr w:rsidR="00BA5367" w14:paraId="3993D24F" w14:textId="77777777" w:rsidTr="00172DB9">
        <w:tc>
          <w:tcPr>
            <w:tcW w:w="985" w:type="dxa"/>
          </w:tcPr>
          <w:p w14:paraId="675AB50E" w14:textId="77777777" w:rsidR="00BA5367" w:rsidRDefault="00BA5367" w:rsidP="00BA5367">
            <w:r>
              <w:t>7</w:t>
            </w:r>
          </w:p>
        </w:tc>
        <w:tc>
          <w:tcPr>
            <w:tcW w:w="3260" w:type="dxa"/>
          </w:tcPr>
          <w:p w14:paraId="1DE0D33F" w14:textId="3CD77A4E" w:rsidR="00BA5367" w:rsidRDefault="00BA5367" w:rsidP="00BA5367"/>
        </w:tc>
        <w:sdt>
          <w:sdtPr>
            <w:id w:val="1581708872"/>
            <w:placeholder>
              <w:docPart w:val="453FABF9A9E84D148159D9FE557CDF44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5514E6B6" w14:textId="77777777" w:rsidR="00BA5367" w:rsidRDefault="00BA5367" w:rsidP="00BA5367">
                <w:r>
                  <w:t>Low</w:t>
                </w:r>
              </w:p>
            </w:tc>
          </w:sdtContent>
        </w:sdt>
        <w:sdt>
          <w:sdtPr>
            <w:id w:val="-1966727971"/>
            <w:placeholder>
              <w:docPart w:val="2036673E7A3147F799C76507F635DE3A"/>
            </w:placeholder>
            <w:date w:fullDate="2025-06-29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1DE3B141" w14:textId="77777777" w:rsidR="00BA5367" w:rsidRDefault="00BA5367" w:rsidP="00BA5367">
                <w:r>
                  <w:t>29/06/2025</w:t>
                </w:r>
              </w:p>
            </w:tc>
          </w:sdtContent>
        </w:sdt>
        <w:sdt>
          <w:sdtPr>
            <w:id w:val="-1712105268"/>
            <w:placeholder>
              <w:docPart w:val="666B122D6C9A44A786B210F07FE6B841"/>
            </w:placeholder>
            <w:date w:fullDate="2025-06-29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4313DBFC" w14:textId="77777777" w:rsidR="00BA5367" w:rsidRDefault="00BA5367" w:rsidP="00BA5367">
                <w:r>
                  <w:t>29/06/2025</w:t>
                </w:r>
              </w:p>
            </w:tc>
          </w:sdtContent>
        </w:sdt>
        <w:tc>
          <w:tcPr>
            <w:tcW w:w="3544" w:type="dxa"/>
          </w:tcPr>
          <w:p w14:paraId="6BEB366D" w14:textId="77777777" w:rsidR="00BA5367" w:rsidRPr="001F672F" w:rsidRDefault="00BA5367" w:rsidP="00BA5367"/>
        </w:tc>
      </w:tr>
      <w:tr w:rsidR="00BA5367" w14:paraId="73B22E55" w14:textId="77777777" w:rsidTr="00172DB9">
        <w:tc>
          <w:tcPr>
            <w:tcW w:w="985" w:type="dxa"/>
          </w:tcPr>
          <w:p w14:paraId="76F7EAF3" w14:textId="77777777" w:rsidR="00BA5367" w:rsidRDefault="00BA5367" w:rsidP="00BA5367">
            <w:r>
              <w:t>8</w:t>
            </w:r>
          </w:p>
        </w:tc>
        <w:tc>
          <w:tcPr>
            <w:tcW w:w="3260" w:type="dxa"/>
          </w:tcPr>
          <w:p w14:paraId="1FFD6CB5" w14:textId="77777777" w:rsidR="00BA5367" w:rsidRDefault="00BA5367" w:rsidP="00BA5367"/>
        </w:tc>
        <w:sdt>
          <w:sdtPr>
            <w:id w:val="-446702747"/>
            <w:placeholder>
              <w:docPart w:val="3A3F4B56AC774152B966CA1C3FB1B022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58401C1E" w14:textId="77777777" w:rsidR="00BA5367" w:rsidRPr="00B31470" w:rsidRDefault="00BA5367" w:rsidP="00BA5367">
                <w:r w:rsidRPr="00FB503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284164994"/>
            <w:placeholder>
              <w:docPart w:val="69A523151D2443F49BC74264D7A55974"/>
            </w:placeholder>
            <w:date w:fullDate="2025-06-23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2E8385DD" w14:textId="77777777" w:rsidR="00BA5367" w:rsidRDefault="00BA5367" w:rsidP="00BA5367">
                <w:r>
                  <w:t>23/06/2025</w:t>
                </w:r>
              </w:p>
            </w:tc>
          </w:sdtContent>
        </w:sdt>
        <w:sdt>
          <w:sdtPr>
            <w:id w:val="-909688276"/>
            <w:placeholder>
              <w:docPart w:val="C39D019170D8487E9F396FE141F18CC4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06B33665" w14:textId="77777777" w:rsidR="00BA5367" w:rsidRDefault="00BA5367" w:rsidP="00BA5367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243A82A1" w14:textId="77777777" w:rsidR="00BA5367" w:rsidRPr="001F672F" w:rsidRDefault="00BA5367" w:rsidP="00BA5367"/>
        </w:tc>
      </w:tr>
      <w:tr w:rsidR="00BA5367" w14:paraId="163380AB" w14:textId="77777777" w:rsidTr="00172DB9">
        <w:tc>
          <w:tcPr>
            <w:tcW w:w="985" w:type="dxa"/>
          </w:tcPr>
          <w:p w14:paraId="15A85689" w14:textId="77777777" w:rsidR="00BA5367" w:rsidRDefault="00BA5367" w:rsidP="00BA5367">
            <w:r>
              <w:t>9</w:t>
            </w:r>
          </w:p>
        </w:tc>
        <w:tc>
          <w:tcPr>
            <w:tcW w:w="3260" w:type="dxa"/>
          </w:tcPr>
          <w:p w14:paraId="760C8FB9" w14:textId="77777777" w:rsidR="00BA5367" w:rsidRDefault="00BA5367" w:rsidP="00BA5367"/>
        </w:tc>
        <w:sdt>
          <w:sdtPr>
            <w:id w:val="-451008945"/>
            <w:placeholder>
              <w:docPart w:val="0A92FA6481424DA98DB683AB4A9681B9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5AF290C2" w14:textId="77777777" w:rsidR="00BA5367" w:rsidRPr="00B31470" w:rsidRDefault="00BA5367" w:rsidP="00BA5367">
                <w:r w:rsidRPr="00FB503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50987492"/>
            <w:placeholder>
              <w:docPart w:val="69A369417A1F47BD98E4239AE84E4AB5"/>
            </w:placeholder>
            <w:date w:fullDate="2025-06-23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26A859B0" w14:textId="77777777" w:rsidR="00BA5367" w:rsidRDefault="00BA5367" w:rsidP="00BA5367">
                <w:r>
                  <w:t>23/06/2025</w:t>
                </w:r>
              </w:p>
            </w:tc>
          </w:sdtContent>
        </w:sdt>
        <w:sdt>
          <w:sdtPr>
            <w:id w:val="-63334786"/>
            <w:placeholder>
              <w:docPart w:val="99BD206DE01A40B68648D5DD8E1AAC10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23858E67" w14:textId="77777777" w:rsidR="00BA5367" w:rsidRDefault="00BA5367" w:rsidP="00BA5367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55B4DA9C" w14:textId="77777777" w:rsidR="00BA5367" w:rsidRPr="001F672F" w:rsidRDefault="00BA5367" w:rsidP="00BA5367"/>
        </w:tc>
      </w:tr>
    </w:tbl>
    <w:p w14:paraId="571F1D89" w14:textId="77777777" w:rsidR="00B3505B" w:rsidRPr="00F7784E" w:rsidRDefault="00B3505B" w:rsidP="00F7784E"/>
    <w:sectPr w:rsidR="00B3505B" w:rsidRPr="00F7784E" w:rsidSect="0094289B">
      <w:headerReference w:type="default" r:id="rId11"/>
      <w:footerReference w:type="default" r:id="rId12"/>
      <w:pgSz w:w="16838" w:h="11906" w:orient="landscape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C65EB" w14:textId="77777777" w:rsidR="001724DE" w:rsidRDefault="001724DE" w:rsidP="00A25945">
      <w:pPr>
        <w:spacing w:after="0" w:line="240" w:lineRule="auto"/>
      </w:pPr>
      <w:r>
        <w:separator/>
      </w:r>
    </w:p>
  </w:endnote>
  <w:endnote w:type="continuationSeparator" w:id="0">
    <w:p w14:paraId="7E0CB53F" w14:textId="77777777" w:rsidR="001724DE" w:rsidRDefault="001724DE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45A6" w14:textId="3A51034E" w:rsidR="00067BFE" w:rsidRPr="00DC7EBD" w:rsidRDefault="00067BFE" w:rsidP="00DC7EBD">
    <w:pPr>
      <w:pStyle w:val="Footer"/>
      <w:tabs>
        <w:tab w:val="clear" w:pos="4513"/>
        <w:tab w:val="clear" w:pos="9026"/>
        <w:tab w:val="center" w:pos="13750"/>
      </w:tabs>
      <w:jc w:val="both"/>
      <w:rPr>
        <w:rFonts w:asciiTheme="minorHAnsi" w:hAnsiTheme="minorHAnsi" w:cstheme="minorHAnsi"/>
        <w:sz w:val="16"/>
        <w:szCs w:val="18"/>
      </w:rPr>
    </w:pPr>
    <w:r w:rsidRPr="00DC7EBD">
      <w:rPr>
        <w:rFonts w:asciiTheme="minorHAnsi" w:hAnsiTheme="minorHAnsi" w:cstheme="minorHAnsi"/>
        <w:sz w:val="16"/>
        <w:szCs w:val="18"/>
      </w:rPr>
      <w:t xml:space="preserve">Document title: </w:t>
    </w:r>
    <w:sdt>
      <w:sdtPr>
        <w:rPr>
          <w:rFonts w:asciiTheme="minorHAnsi" w:hAnsiTheme="minorHAnsi" w:cstheme="minorHAnsi"/>
          <w:sz w:val="16"/>
          <w:szCs w:val="18"/>
        </w:rPr>
        <w:alias w:val="Title"/>
        <w:id w:val="669458913"/>
        <w:placeholder>
          <w:docPart w:val="46ED2B985F9D4E45B1D9A4FD9AA65C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DC7EBD">
          <w:rPr>
            <w:rFonts w:asciiTheme="minorHAnsi" w:hAnsiTheme="minorHAnsi" w:cstheme="minorHAnsi"/>
            <w:sz w:val="16"/>
            <w:szCs w:val="18"/>
          </w:rPr>
          <w:t>Task Planner</w:t>
        </w:r>
      </w:sdtContent>
    </w:sdt>
    <w:r w:rsidRPr="00DC7EBD">
      <w:rPr>
        <w:rFonts w:asciiTheme="minorHAnsi" w:hAnsiTheme="minorHAnsi" w:cstheme="minorHAnsi"/>
        <w:sz w:val="16"/>
        <w:szCs w:val="18"/>
      </w:rPr>
      <w:tab/>
      <w:t xml:space="preserve">Page </w:t>
    </w:r>
    <w:r w:rsidRPr="00DC7EBD">
      <w:rPr>
        <w:rFonts w:asciiTheme="minorHAnsi" w:hAnsiTheme="minorHAnsi" w:cstheme="minorHAnsi"/>
        <w:sz w:val="16"/>
        <w:szCs w:val="18"/>
      </w:rPr>
      <w:fldChar w:fldCharType="begin"/>
    </w:r>
    <w:r w:rsidRPr="00DC7EBD">
      <w:rPr>
        <w:rFonts w:asciiTheme="minorHAnsi" w:hAnsiTheme="minorHAnsi" w:cstheme="minorHAnsi"/>
        <w:sz w:val="16"/>
        <w:szCs w:val="18"/>
      </w:rPr>
      <w:instrText xml:space="preserve"> PAGE  \* Arabic  \* MERGEFORMAT </w:instrText>
    </w:r>
    <w:r w:rsidRPr="00DC7EBD">
      <w:rPr>
        <w:rFonts w:asciiTheme="minorHAnsi" w:hAnsiTheme="minorHAnsi" w:cstheme="minorHAnsi"/>
        <w:sz w:val="16"/>
        <w:szCs w:val="18"/>
      </w:rPr>
      <w:fldChar w:fldCharType="separate"/>
    </w:r>
    <w:r w:rsidRPr="00DC7EBD">
      <w:rPr>
        <w:rFonts w:asciiTheme="minorHAnsi" w:hAnsiTheme="minorHAnsi" w:cstheme="minorHAnsi"/>
        <w:sz w:val="16"/>
        <w:szCs w:val="18"/>
      </w:rPr>
      <w:t>1</w:t>
    </w:r>
    <w:r w:rsidRPr="00DC7EBD">
      <w:rPr>
        <w:rFonts w:asciiTheme="minorHAnsi" w:hAnsiTheme="minorHAnsi" w:cstheme="minorHAnsi"/>
        <w:sz w:val="16"/>
        <w:szCs w:val="18"/>
      </w:rPr>
      <w:fldChar w:fldCharType="end"/>
    </w:r>
    <w:r w:rsidRPr="00DC7EBD">
      <w:rPr>
        <w:rFonts w:asciiTheme="minorHAnsi" w:hAnsiTheme="minorHAnsi" w:cstheme="minorHAnsi"/>
        <w:sz w:val="16"/>
        <w:szCs w:val="18"/>
      </w:rPr>
      <w:t xml:space="preserve"> of </w:t>
    </w:r>
    <w:r w:rsidRPr="00DC7EBD">
      <w:rPr>
        <w:rFonts w:asciiTheme="minorHAnsi" w:hAnsiTheme="minorHAnsi" w:cstheme="minorHAnsi"/>
        <w:sz w:val="16"/>
        <w:szCs w:val="18"/>
      </w:rPr>
      <w:fldChar w:fldCharType="begin"/>
    </w:r>
    <w:r w:rsidRPr="00DC7EBD">
      <w:rPr>
        <w:rFonts w:asciiTheme="minorHAnsi" w:hAnsiTheme="minorHAnsi" w:cstheme="minorHAnsi"/>
        <w:sz w:val="16"/>
        <w:szCs w:val="18"/>
      </w:rPr>
      <w:instrText xml:space="preserve"> NUMPAGES  \* Arabic  \* MERGEFORMAT </w:instrText>
    </w:r>
    <w:r w:rsidRPr="00DC7EBD">
      <w:rPr>
        <w:rFonts w:asciiTheme="minorHAnsi" w:hAnsiTheme="minorHAnsi" w:cstheme="minorHAnsi"/>
        <w:sz w:val="16"/>
        <w:szCs w:val="18"/>
      </w:rPr>
      <w:fldChar w:fldCharType="separate"/>
    </w:r>
    <w:r w:rsidRPr="00DC7EBD">
      <w:rPr>
        <w:rFonts w:asciiTheme="minorHAnsi" w:hAnsiTheme="minorHAnsi" w:cstheme="minorHAnsi"/>
        <w:sz w:val="16"/>
        <w:szCs w:val="18"/>
      </w:rPr>
      <w:t>1</w:t>
    </w:r>
    <w:r w:rsidRPr="00DC7EBD">
      <w:rPr>
        <w:rFonts w:asciiTheme="minorHAnsi" w:hAnsiTheme="minorHAnsi" w:cstheme="minorHAnsi"/>
        <w:sz w:val="16"/>
        <w:szCs w:val="18"/>
      </w:rPr>
      <w:fldChar w:fldCharType="end"/>
    </w:r>
  </w:p>
  <w:p w14:paraId="746BE00C" w14:textId="77777777" w:rsidR="00067BFE" w:rsidRPr="00DC7EBD" w:rsidRDefault="00067BFE" w:rsidP="00DC7EBD">
    <w:pPr>
      <w:pStyle w:val="Footer"/>
      <w:jc w:val="right"/>
      <w:rPr>
        <w:rFonts w:asciiTheme="minorHAnsi" w:hAnsiTheme="minorHAnsi" w:cstheme="minorHAnsi"/>
        <w:sz w:val="16"/>
        <w:szCs w:val="18"/>
      </w:rPr>
    </w:pPr>
    <w:r w:rsidRPr="00DC7EBD">
      <w:rPr>
        <w:rFonts w:asciiTheme="minorHAnsi" w:hAnsiTheme="minorHAnsi" w:cstheme="minorHAnsi"/>
        <w:sz w:val="16"/>
        <w:szCs w:val="18"/>
      </w:rPr>
      <w:tab/>
      <w:t>© TAFE NSW 2022</w:t>
    </w:r>
  </w:p>
  <w:p w14:paraId="0CB4CDE3" w14:textId="0D7F0A50" w:rsidR="00A25945" w:rsidRPr="00067BFE" w:rsidRDefault="00A25945" w:rsidP="00DC7EB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F2B03" w14:textId="77777777" w:rsidR="001724DE" w:rsidRDefault="001724DE" w:rsidP="00A25945">
      <w:pPr>
        <w:spacing w:after="0" w:line="240" w:lineRule="auto"/>
      </w:pPr>
      <w:r>
        <w:separator/>
      </w:r>
    </w:p>
  </w:footnote>
  <w:footnote w:type="continuationSeparator" w:id="0">
    <w:p w14:paraId="59011935" w14:textId="77777777" w:rsidR="001724DE" w:rsidRDefault="001724DE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AB920" w14:textId="77777777" w:rsidR="00954B36" w:rsidRDefault="00954B36" w:rsidP="00954B36">
    <w:pPr>
      <w:pStyle w:val="Header"/>
      <w:jc w:val="right"/>
    </w:pPr>
    <w:r>
      <w:rPr>
        <w:noProof/>
        <w:lang w:eastAsia="en-AU"/>
      </w:rPr>
      <w:drawing>
        <wp:inline distT="0" distB="0" distL="0" distR="0" wp14:anchorId="356CB2E7" wp14:editId="26181D30">
          <wp:extent cx="1591359" cy="397840"/>
          <wp:effectExtent l="0" t="0" r="0" b="2540"/>
          <wp:docPr id="11" name="Picture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2EC0F4" w14:textId="6DE87CDA" w:rsidR="00BC1DA3" w:rsidRDefault="00BC1DA3" w:rsidP="00E0598F">
    <w:pPr>
      <w:pStyle w:val="Subtitle"/>
      <w:tabs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663269">
    <w:abstractNumId w:val="5"/>
  </w:num>
  <w:num w:numId="2" w16cid:durableId="1420711592">
    <w:abstractNumId w:val="6"/>
  </w:num>
  <w:num w:numId="3" w16cid:durableId="663820381">
    <w:abstractNumId w:val="4"/>
  </w:num>
  <w:num w:numId="4" w16cid:durableId="2122071429">
    <w:abstractNumId w:val="1"/>
  </w:num>
  <w:num w:numId="5" w16cid:durableId="903174236">
    <w:abstractNumId w:val="3"/>
  </w:num>
  <w:num w:numId="6" w16cid:durableId="1302807784">
    <w:abstractNumId w:val="2"/>
  </w:num>
  <w:num w:numId="7" w16cid:durableId="932543194">
    <w:abstractNumId w:val="7"/>
  </w:num>
  <w:num w:numId="8" w16cid:durableId="148585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DI2NjM0szQ3M7JU0lEKTi0uzszPAykwrAUAvSWUhiwAAAA="/>
  </w:docVars>
  <w:rsids>
    <w:rsidRoot w:val="00F7784E"/>
    <w:rsid w:val="00020120"/>
    <w:rsid w:val="00067BFE"/>
    <w:rsid w:val="000750E8"/>
    <w:rsid w:val="00081222"/>
    <w:rsid w:val="001142B0"/>
    <w:rsid w:val="001312BE"/>
    <w:rsid w:val="00144517"/>
    <w:rsid w:val="00161073"/>
    <w:rsid w:val="001724DE"/>
    <w:rsid w:val="001A50C3"/>
    <w:rsid w:val="002351B5"/>
    <w:rsid w:val="0029638D"/>
    <w:rsid w:val="002E572B"/>
    <w:rsid w:val="002F23A6"/>
    <w:rsid w:val="0033120A"/>
    <w:rsid w:val="003876F3"/>
    <w:rsid w:val="00387771"/>
    <w:rsid w:val="00420316"/>
    <w:rsid w:val="00453CF1"/>
    <w:rsid w:val="004D1195"/>
    <w:rsid w:val="004F4FB3"/>
    <w:rsid w:val="00580E41"/>
    <w:rsid w:val="00595EAD"/>
    <w:rsid w:val="005A6805"/>
    <w:rsid w:val="006540BF"/>
    <w:rsid w:val="006B4F3A"/>
    <w:rsid w:val="006D740F"/>
    <w:rsid w:val="00713AF8"/>
    <w:rsid w:val="007154B1"/>
    <w:rsid w:val="0071627B"/>
    <w:rsid w:val="00790AE1"/>
    <w:rsid w:val="00794CD1"/>
    <w:rsid w:val="007A12C1"/>
    <w:rsid w:val="007C1788"/>
    <w:rsid w:val="007D5B48"/>
    <w:rsid w:val="0082797C"/>
    <w:rsid w:val="008472FD"/>
    <w:rsid w:val="0085456A"/>
    <w:rsid w:val="0089478F"/>
    <w:rsid w:val="008A61AB"/>
    <w:rsid w:val="008D49FD"/>
    <w:rsid w:val="00925254"/>
    <w:rsid w:val="0094289B"/>
    <w:rsid w:val="00954B36"/>
    <w:rsid w:val="00955ECB"/>
    <w:rsid w:val="009C342B"/>
    <w:rsid w:val="00A25945"/>
    <w:rsid w:val="00A700F4"/>
    <w:rsid w:val="00AA77CE"/>
    <w:rsid w:val="00AB67FD"/>
    <w:rsid w:val="00AC4EA9"/>
    <w:rsid w:val="00AD40E7"/>
    <w:rsid w:val="00B00E71"/>
    <w:rsid w:val="00B30ADC"/>
    <w:rsid w:val="00B3505B"/>
    <w:rsid w:val="00B70F46"/>
    <w:rsid w:val="00BA5367"/>
    <w:rsid w:val="00BC1DA3"/>
    <w:rsid w:val="00BD0F4A"/>
    <w:rsid w:val="00C35081"/>
    <w:rsid w:val="00CE7A87"/>
    <w:rsid w:val="00D9431A"/>
    <w:rsid w:val="00DB3D0B"/>
    <w:rsid w:val="00DC2B94"/>
    <w:rsid w:val="00DC7EBD"/>
    <w:rsid w:val="00DF5B00"/>
    <w:rsid w:val="00E0598F"/>
    <w:rsid w:val="00E8327E"/>
    <w:rsid w:val="00F32A71"/>
    <w:rsid w:val="00F3468A"/>
    <w:rsid w:val="00F7784E"/>
    <w:rsid w:val="00F80415"/>
    <w:rsid w:val="00FC3568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FE2368"/>
  <w15:chartTrackingRefBased/>
  <w15:docId w15:val="{CCBBFCFE-2121-4E22-8512-973457D6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5945"/>
    <w:rPr>
      <w:lang w:val="en-AU"/>
    </w:rPr>
  </w:style>
  <w:style w:type="paragraph" w:styleId="Footer">
    <w:name w:val="footer"/>
    <w:basedOn w:val="Normal"/>
    <w:link w:val="FooterChar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78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win\Downloads\ROI_document_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A73CDB7B56E4475BBA74D87691AA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951F-8D97-4786-868D-1C8B0E3A28CE}"/>
      </w:docPartPr>
      <w:docPartBody>
        <w:p w:rsidR="004938BA" w:rsidRDefault="006D2646" w:rsidP="006D2646">
          <w:pPr>
            <w:pStyle w:val="2A73CDB7B56E4475BBA74D87691AACA5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A51B2421B0B543ED8A591B617C36D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BF366-9F57-41B6-93B0-1422287C9222}"/>
      </w:docPartPr>
      <w:docPartBody>
        <w:p w:rsidR="004938BA" w:rsidRDefault="006D2646" w:rsidP="006D2646">
          <w:pPr>
            <w:pStyle w:val="A51B2421B0B543ED8A591B617C36DB14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1DAF316FC74BC0B70329F259246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4C72-E897-4A7A-A6A3-7D2BD76A2487}"/>
      </w:docPartPr>
      <w:docPartBody>
        <w:p w:rsidR="004938BA" w:rsidRDefault="006D2646" w:rsidP="006D2646">
          <w:pPr>
            <w:pStyle w:val="4E1DAF316FC74BC0B70329F2592467F3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84532AA2F2544DCB618B889FE221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08602-EAAE-470B-855F-3CDC2E7C01C3}"/>
      </w:docPartPr>
      <w:docPartBody>
        <w:p w:rsidR="004938BA" w:rsidRDefault="006D2646" w:rsidP="006D2646">
          <w:pPr>
            <w:pStyle w:val="884532AA2F2544DCB618B889FE2215AF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F3A344BB8D894812BC2C5DB660E3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F3E5-AD1B-475D-9FB0-307FF524F540}"/>
      </w:docPartPr>
      <w:docPartBody>
        <w:p w:rsidR="004938BA" w:rsidRDefault="006D2646" w:rsidP="006D2646">
          <w:pPr>
            <w:pStyle w:val="F3A344BB8D894812BC2C5DB660E3A9A2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F27DC6EF6B445E38D7B5BD2434E3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CE83-F301-4B62-97C2-A29CF456ADB6}"/>
      </w:docPartPr>
      <w:docPartBody>
        <w:p w:rsidR="004938BA" w:rsidRDefault="006D2646" w:rsidP="006D2646">
          <w:pPr>
            <w:pStyle w:val="2F27DC6EF6B445E38D7B5BD2434E35B5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C85844421F0543ECB4E6005F7273E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5E5D1-27BD-46EA-8F57-88BAA0B9B074}"/>
      </w:docPartPr>
      <w:docPartBody>
        <w:p w:rsidR="0056668A" w:rsidRDefault="00977FA7" w:rsidP="00977FA7">
          <w:pPr>
            <w:pStyle w:val="C85844421F0543ECB4E6005F7273E801"/>
          </w:pPr>
          <w:r w:rsidRPr="007148CF">
            <w:rPr>
              <w:rStyle w:val="PlaceholderText"/>
            </w:rPr>
            <w:t>[</w:t>
          </w:r>
          <w:r w:rsidRPr="00D875DC">
            <w:rPr>
              <w:rStyle w:val="PlaceholderText"/>
              <w:color w:val="156082" w:themeColor="accent1"/>
            </w:rPr>
            <w:t>Enter document title</w:t>
          </w:r>
          <w:r w:rsidRPr="007148CF">
            <w:rPr>
              <w:rStyle w:val="PlaceholderText"/>
            </w:rPr>
            <w:t>]</w:t>
          </w:r>
        </w:p>
      </w:docPartBody>
    </w:docPart>
    <w:docPart>
      <w:docPartPr>
        <w:name w:val="46ED2B985F9D4E45B1D9A4FD9AA65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218CB-6A39-4579-A000-A33EA03C07FA}"/>
      </w:docPartPr>
      <w:docPartBody>
        <w:p w:rsidR="0056668A" w:rsidRDefault="00977FA7" w:rsidP="00977FA7">
          <w:pPr>
            <w:pStyle w:val="46ED2B985F9D4E45B1D9A4FD9AA65C8A"/>
          </w:pPr>
          <w:r w:rsidRPr="007148CF">
            <w:rPr>
              <w:rStyle w:val="PlaceholderText"/>
            </w:rPr>
            <w:t>[</w:t>
          </w:r>
          <w:r w:rsidRPr="00D875DC">
            <w:rPr>
              <w:rStyle w:val="PlaceholderText"/>
              <w:color w:val="156082" w:themeColor="accent1"/>
            </w:rPr>
            <w:t>Enter document title</w:t>
          </w:r>
          <w:r w:rsidRPr="007148CF">
            <w:rPr>
              <w:rStyle w:val="PlaceholderText"/>
            </w:rPr>
            <w:t>]</w:t>
          </w:r>
        </w:p>
      </w:docPartBody>
    </w:docPart>
    <w:docPart>
      <w:docPartPr>
        <w:name w:val="C7B37DAEEC42AA42BACD5C3332A24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C7971-F5B3-8E4E-9443-B8D5784BDEC3}"/>
      </w:docPartPr>
      <w:docPartBody>
        <w:p w:rsidR="0056668A" w:rsidRDefault="0056668A" w:rsidP="0056668A">
          <w:pPr>
            <w:pStyle w:val="C7B37DAEEC42AA42BACD5C3332A24A09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73F6064ECF953048AAA9586712C0A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D2C1F-AA68-0349-8F31-9B416F1A34D6}"/>
      </w:docPartPr>
      <w:docPartBody>
        <w:p w:rsidR="0056668A" w:rsidRDefault="0056668A" w:rsidP="0056668A">
          <w:pPr>
            <w:pStyle w:val="73F6064ECF953048AAA9586712C0AE78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F7111FE3C2BC7489A964E866D1DE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8C360-9896-F44C-BFA8-5696700BCB5A}"/>
      </w:docPartPr>
      <w:docPartBody>
        <w:p w:rsidR="0056668A" w:rsidRDefault="0056668A" w:rsidP="0056668A">
          <w:pPr>
            <w:pStyle w:val="DF7111FE3C2BC7489A964E866D1DE5E9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EF36486B63C4489EA07D9718238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28EAB-66F1-7247-9278-64C485EF039B}"/>
      </w:docPartPr>
      <w:docPartBody>
        <w:p w:rsidR="0056668A" w:rsidRDefault="0056668A" w:rsidP="0056668A">
          <w:pPr>
            <w:pStyle w:val="57EF36486B63C4489EA07D97182388C9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F1B4D81B81CB4B44A86AD6A4F288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3AED-10D1-3443-9E30-19FEF9910182}"/>
      </w:docPartPr>
      <w:docPartBody>
        <w:p w:rsidR="0056668A" w:rsidRDefault="0056668A" w:rsidP="0056668A">
          <w:pPr>
            <w:pStyle w:val="F1B4D81B81CB4B44A86AD6A4F2881040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A2683689922041BAFA0CDF20DD4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8F6FC-DD97-624B-85D5-06B04D33FC0E}"/>
      </w:docPartPr>
      <w:docPartBody>
        <w:p w:rsidR="0056668A" w:rsidRDefault="0056668A" w:rsidP="0056668A">
          <w:pPr>
            <w:pStyle w:val="57A2683689922041BAFA0CDF20DD43ED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5CD01408B9CFA64AA01A732A71C9D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6C5BC-3F1E-A046-986C-9A31BE84AF4D}"/>
      </w:docPartPr>
      <w:docPartBody>
        <w:p w:rsidR="0056668A" w:rsidRDefault="0056668A" w:rsidP="0056668A">
          <w:pPr>
            <w:pStyle w:val="5CD01408B9CFA64AA01A732A71C9D870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9BB8BD1F6C0EE64AB0D28D162AE3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6ABE1-F1CF-BE41-8DBD-185ADE431F74}"/>
      </w:docPartPr>
      <w:docPartBody>
        <w:p w:rsidR="0056668A" w:rsidRDefault="0056668A" w:rsidP="0056668A">
          <w:pPr>
            <w:pStyle w:val="9BB8BD1F6C0EE64AB0D28D162AE32875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79F796B43E145A43AB460D29D2DE6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C3DC-1416-7142-9454-8989A2450739}"/>
      </w:docPartPr>
      <w:docPartBody>
        <w:p w:rsidR="0056668A" w:rsidRDefault="0056668A" w:rsidP="0056668A">
          <w:pPr>
            <w:pStyle w:val="79F796B43E145A43AB460D29D2DE6B42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1521F59AD94E94AB6C45BBAAFA33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6C10D-A50F-C241-9BD7-EA0479E02A85}"/>
      </w:docPartPr>
      <w:docPartBody>
        <w:p w:rsidR="0056668A" w:rsidRDefault="0056668A" w:rsidP="0056668A">
          <w:pPr>
            <w:pStyle w:val="91521F59AD94E94AB6C45BBAAFA332D7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CA959385DE895643971FA5FE75EFC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332DC-3A16-754C-9E4F-1E10A472D0EF}"/>
      </w:docPartPr>
      <w:docPartBody>
        <w:p w:rsidR="0056668A" w:rsidRDefault="0056668A" w:rsidP="0056668A">
          <w:pPr>
            <w:pStyle w:val="CA959385DE895643971FA5FE75EFC0FB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D39A528BC404A4B9F8F868C514D7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4857E-6E47-6C4A-B71A-F8B9DF2C1280}"/>
      </w:docPartPr>
      <w:docPartBody>
        <w:p w:rsidR="0056668A" w:rsidRDefault="0056668A" w:rsidP="0056668A">
          <w:pPr>
            <w:pStyle w:val="BD39A528BC404A4B9F8F868C514D707E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2287F12037A61409CBFA3325620A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212AF-E10E-DE4B-BBF8-1D0A5787446C}"/>
      </w:docPartPr>
      <w:docPartBody>
        <w:p w:rsidR="0056668A" w:rsidRDefault="0056668A" w:rsidP="0056668A">
          <w:pPr>
            <w:pStyle w:val="22287F12037A61409CBFA3325620A38B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7E6F7EFFFAB3C44B92296D55BCA82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17E0-17D4-4C44-A069-5E02E177324B}"/>
      </w:docPartPr>
      <w:docPartBody>
        <w:p w:rsidR="0056668A" w:rsidRDefault="0056668A" w:rsidP="0056668A">
          <w:pPr>
            <w:pStyle w:val="7E6F7EFFFAB3C44B92296D55BCA824FB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69A656CF8924240913340C283138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7943E-4074-6A45-BFF1-410D387F608A}"/>
      </w:docPartPr>
      <w:docPartBody>
        <w:p w:rsidR="0056668A" w:rsidRDefault="0056668A" w:rsidP="0056668A">
          <w:pPr>
            <w:pStyle w:val="D69A656CF8924240913340C2831382B0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46DC3BB523EC94C90D0A6184DA4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02D3D-9902-6A40-897A-1173E0662508}"/>
      </w:docPartPr>
      <w:docPartBody>
        <w:p w:rsidR="0056668A" w:rsidRDefault="0056668A" w:rsidP="0056668A">
          <w:pPr>
            <w:pStyle w:val="446DC3BB523EC94C90D0A6184DA42108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D0B418BC478CFE4AAB65AEA6547F6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BDB47-A95B-0F46-A9F5-F2DDA9F8BEE7}"/>
      </w:docPartPr>
      <w:docPartBody>
        <w:p w:rsidR="0056668A" w:rsidRDefault="0056668A" w:rsidP="0056668A">
          <w:pPr>
            <w:pStyle w:val="D0B418BC478CFE4AAB65AEA6547F6C87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9D5D88A35AF444E9D99AA8DEB7F6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F91A9-9205-004E-BE8C-505EBE85725D}"/>
      </w:docPartPr>
      <w:docPartBody>
        <w:p w:rsidR="0056668A" w:rsidRDefault="0056668A" w:rsidP="0056668A">
          <w:pPr>
            <w:pStyle w:val="49D5D88A35AF444E9D99AA8DEB7F64ED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A741C952AE80534CA66A665FCD0AF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A4EE-C025-2F4E-A32C-D466D64114F5}"/>
      </w:docPartPr>
      <w:docPartBody>
        <w:p w:rsidR="0056668A" w:rsidRDefault="0056668A" w:rsidP="0056668A">
          <w:pPr>
            <w:pStyle w:val="A741C952AE80534CA66A665FCD0AF990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46B6B13EC67C4B46B81DB8F590924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41819-4F2F-AC42-AA50-0282C1A1072E}"/>
      </w:docPartPr>
      <w:docPartBody>
        <w:p w:rsidR="0056668A" w:rsidRDefault="0056668A" w:rsidP="0056668A">
          <w:pPr>
            <w:pStyle w:val="46B6B13EC67C4B46B81DB8F5909248DF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C5B5569044A0B249ADBFF66826E81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91F22-BA56-644E-9A88-68890932BD0E}"/>
      </w:docPartPr>
      <w:docPartBody>
        <w:p w:rsidR="0056668A" w:rsidRDefault="0056668A" w:rsidP="0056668A">
          <w:pPr>
            <w:pStyle w:val="C5B5569044A0B249ADBFF66826E8178C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0CE4D3F0A54A28BFA86A7AB7B39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D7FA-E50C-4E3A-8B4C-302AB61E8EA9}"/>
      </w:docPartPr>
      <w:docPartBody>
        <w:p w:rsidR="009C7B8A" w:rsidRDefault="009C7B8A" w:rsidP="009C7B8A">
          <w:pPr>
            <w:pStyle w:val="660CE4D3F0A54A28BFA86A7AB7B39181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4235E8C9C3034223875445E041E8F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CD69D-4501-4B4E-89C1-F1A999B09FCF}"/>
      </w:docPartPr>
      <w:docPartBody>
        <w:p w:rsidR="009C7B8A" w:rsidRDefault="009C7B8A" w:rsidP="009C7B8A">
          <w:pPr>
            <w:pStyle w:val="4235E8C9C3034223875445E041E8F560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2301909D39D4559995AEE6F679D4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53C4-BC74-4D41-9F1E-C6488A4016BD}"/>
      </w:docPartPr>
      <w:docPartBody>
        <w:p w:rsidR="009C7B8A" w:rsidRDefault="009C7B8A" w:rsidP="009C7B8A">
          <w:pPr>
            <w:pStyle w:val="D2301909D39D4559995AEE6F679D4681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3EBF7AAD3534B08AE6E2079C1FD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A0E4-8267-4B3E-9C27-49CE5B70D97E}"/>
      </w:docPartPr>
      <w:docPartBody>
        <w:p w:rsidR="009C7B8A" w:rsidRDefault="009C7B8A" w:rsidP="009C7B8A">
          <w:pPr>
            <w:pStyle w:val="43EBF7AAD3534B08AE6E2079C1FDB19B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2FCA4DAA2B75489DABF92F6813007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224F2-BC82-4A48-AA8D-D79262D11ED6}"/>
      </w:docPartPr>
      <w:docPartBody>
        <w:p w:rsidR="009C7B8A" w:rsidRDefault="009C7B8A" w:rsidP="009C7B8A">
          <w:pPr>
            <w:pStyle w:val="2FCA4DAA2B75489DABF92F68130079FB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F2EE2990CFAC4EDC96C6F3256EE83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D17E2-995C-4EA3-872F-35533BD66896}"/>
      </w:docPartPr>
      <w:docPartBody>
        <w:p w:rsidR="009C7B8A" w:rsidRDefault="009C7B8A" w:rsidP="009C7B8A">
          <w:pPr>
            <w:pStyle w:val="F2EE2990CFAC4EDC96C6F3256EE83FFC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8FD9C0B9EED4635AB9DC70BE1B7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5E45C-320C-4922-BD2A-CB9D77B85AA7}"/>
      </w:docPartPr>
      <w:docPartBody>
        <w:p w:rsidR="009C7B8A" w:rsidRDefault="009C7B8A" w:rsidP="009C7B8A">
          <w:pPr>
            <w:pStyle w:val="88FD9C0B9EED4635AB9DC70BE1B7ADC3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455F497DE56447348DD3ECD74FC4F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1B543-604C-4CBE-B0BE-4009789B9190}"/>
      </w:docPartPr>
      <w:docPartBody>
        <w:p w:rsidR="009C7B8A" w:rsidRDefault="009C7B8A" w:rsidP="009C7B8A">
          <w:pPr>
            <w:pStyle w:val="455F497DE56447348DD3ECD74FC4F8F5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5F5D78822941559B680DB64D999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865A0-C7E4-4D65-807A-0F38CA25257A}"/>
      </w:docPartPr>
      <w:docPartBody>
        <w:p w:rsidR="009C7B8A" w:rsidRDefault="009C7B8A" w:rsidP="009C7B8A">
          <w:pPr>
            <w:pStyle w:val="285F5D78822941559B680DB64D999846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9B3A20493B6400AB0DD0DC6F8E2A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3A2B5-9691-44D0-ACD0-2FD90B8C2D03}"/>
      </w:docPartPr>
      <w:docPartBody>
        <w:p w:rsidR="009C7B8A" w:rsidRDefault="009C7B8A" w:rsidP="009C7B8A">
          <w:pPr>
            <w:pStyle w:val="69B3A20493B6400AB0DD0DC6F8E2AF69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2655412285C04F8CBD6CF83B7FBE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8F78-8A9A-475C-B132-8780D5E09CC4}"/>
      </w:docPartPr>
      <w:docPartBody>
        <w:p w:rsidR="009C7B8A" w:rsidRDefault="009C7B8A" w:rsidP="009C7B8A">
          <w:pPr>
            <w:pStyle w:val="2655412285C04F8CBD6CF83B7FBED0FA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E5A6AC217514D78919E925A2F8E0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D329B-C1A9-47FF-A453-FEE106528436}"/>
      </w:docPartPr>
      <w:docPartBody>
        <w:p w:rsidR="009C7B8A" w:rsidRDefault="009C7B8A" w:rsidP="009C7B8A">
          <w:pPr>
            <w:pStyle w:val="2E5A6AC217514D78919E925A2F8E0021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5E52068AF7A46449EBFCCFD7BE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9AF77-5816-46D3-B00A-5935C3EB1D4B}"/>
      </w:docPartPr>
      <w:docPartBody>
        <w:p w:rsidR="009C7B8A" w:rsidRDefault="009C7B8A" w:rsidP="009C7B8A">
          <w:pPr>
            <w:pStyle w:val="85E52068AF7A46449EBFCCFD7BED9F89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7B5F6511B27641AAB893CB7E116F4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30FE5-3263-4443-8DCF-E038C692EE84}"/>
      </w:docPartPr>
      <w:docPartBody>
        <w:p w:rsidR="009C7B8A" w:rsidRDefault="009C7B8A" w:rsidP="009C7B8A">
          <w:pPr>
            <w:pStyle w:val="7B5F6511B27641AAB893CB7E116F4C71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3F4DC57E11284891B99E5A0B7158C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347FC-CD29-49A8-BDE2-FB7FABAC82EA}"/>
      </w:docPartPr>
      <w:docPartBody>
        <w:p w:rsidR="009C7B8A" w:rsidRDefault="009C7B8A" w:rsidP="009C7B8A">
          <w:pPr>
            <w:pStyle w:val="3F4DC57E11284891B99E5A0B7158CB2F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6DF0CA15DEF4C7FB1F5CFC93E5B6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F7B0-6DDD-4200-BC5F-79F304CD8E0A}"/>
      </w:docPartPr>
      <w:docPartBody>
        <w:p w:rsidR="009C7B8A" w:rsidRDefault="009C7B8A" w:rsidP="009C7B8A">
          <w:pPr>
            <w:pStyle w:val="D6DF0CA15DEF4C7FB1F5CFC93E5B6A4B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77F2D6EACB904CD9A5354560D35C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E452C-5689-43E9-A6C2-984319BFD05C}"/>
      </w:docPartPr>
      <w:docPartBody>
        <w:p w:rsidR="009C7B8A" w:rsidRDefault="009C7B8A" w:rsidP="009C7B8A">
          <w:pPr>
            <w:pStyle w:val="77F2D6EACB904CD9A5354560D35CFE1D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676779E899647108482AE3D7CC06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F6C5-BB9B-48EA-8636-092E7EAB947A}"/>
      </w:docPartPr>
      <w:docPartBody>
        <w:p w:rsidR="009C7B8A" w:rsidRDefault="009C7B8A" w:rsidP="009C7B8A">
          <w:pPr>
            <w:pStyle w:val="4676779E899647108482AE3D7CC06A54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53FABF9A9E84D148159D9FE557CD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ACCEF-BDDD-46EA-9F77-C45B3FD169CD}"/>
      </w:docPartPr>
      <w:docPartBody>
        <w:p w:rsidR="009C7B8A" w:rsidRDefault="009C7B8A" w:rsidP="009C7B8A">
          <w:pPr>
            <w:pStyle w:val="453FABF9A9E84D148159D9FE557CDF44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2036673E7A3147F799C76507F635D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FB204-2BB6-4E3E-903D-3D8E37A66119}"/>
      </w:docPartPr>
      <w:docPartBody>
        <w:p w:rsidR="009C7B8A" w:rsidRDefault="009C7B8A" w:rsidP="009C7B8A">
          <w:pPr>
            <w:pStyle w:val="2036673E7A3147F799C76507F635DE3A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6B122D6C9A44A786B210F07FE6B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B5728-2060-4D85-BBA5-0439B26371BF}"/>
      </w:docPartPr>
      <w:docPartBody>
        <w:p w:rsidR="009C7B8A" w:rsidRDefault="009C7B8A" w:rsidP="009C7B8A">
          <w:pPr>
            <w:pStyle w:val="666B122D6C9A44A786B210F07FE6B841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3A3F4B56AC774152B966CA1C3FB1B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1BD18-E101-40B2-88AD-C39A770F9798}"/>
      </w:docPartPr>
      <w:docPartBody>
        <w:p w:rsidR="009C7B8A" w:rsidRDefault="009C7B8A" w:rsidP="009C7B8A">
          <w:pPr>
            <w:pStyle w:val="3A3F4B56AC774152B966CA1C3FB1B022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69A523151D2443F49BC74264D7A5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DA1F1-C5A1-4828-A3F2-2B920706BF66}"/>
      </w:docPartPr>
      <w:docPartBody>
        <w:p w:rsidR="009C7B8A" w:rsidRDefault="009C7B8A" w:rsidP="009C7B8A">
          <w:pPr>
            <w:pStyle w:val="69A523151D2443F49BC74264D7A55974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C39D019170D8487E9F396FE141F18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C68-A7F7-45D9-805F-9658D4C35F1F}"/>
      </w:docPartPr>
      <w:docPartBody>
        <w:p w:rsidR="009C7B8A" w:rsidRDefault="009C7B8A" w:rsidP="009C7B8A">
          <w:pPr>
            <w:pStyle w:val="C39D019170D8487E9F396FE141F18CC4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0A92FA6481424DA98DB683AB4A968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10C27-E114-470C-B9C5-3B4BDBC44EDA}"/>
      </w:docPartPr>
      <w:docPartBody>
        <w:p w:rsidR="009C7B8A" w:rsidRDefault="009C7B8A" w:rsidP="009C7B8A">
          <w:pPr>
            <w:pStyle w:val="0A92FA6481424DA98DB683AB4A9681B9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69A369417A1F47BD98E4239AE84E4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0E59E-EF46-4AD5-9DD8-936D6065BD4B}"/>
      </w:docPartPr>
      <w:docPartBody>
        <w:p w:rsidR="009C7B8A" w:rsidRDefault="009C7B8A" w:rsidP="009C7B8A">
          <w:pPr>
            <w:pStyle w:val="69A369417A1F47BD98E4239AE84E4AB5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9BD206DE01A40B68648D5DD8E1AA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64E70-2CF2-4D54-86F6-9878E0BACC21}"/>
      </w:docPartPr>
      <w:docPartBody>
        <w:p w:rsidR="009C7B8A" w:rsidRDefault="009C7B8A" w:rsidP="009C7B8A">
          <w:pPr>
            <w:pStyle w:val="99BD206DE01A40B68648D5DD8E1AAC10"/>
          </w:pPr>
          <w:r w:rsidRPr="00FB503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46"/>
    <w:rsid w:val="004938BA"/>
    <w:rsid w:val="0056668A"/>
    <w:rsid w:val="006D2646"/>
    <w:rsid w:val="00912A22"/>
    <w:rsid w:val="00977FA7"/>
    <w:rsid w:val="009C7B8A"/>
    <w:rsid w:val="00BD0F4A"/>
    <w:rsid w:val="00C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B8A"/>
    <w:rPr>
      <w:color w:val="808080"/>
    </w:rPr>
  </w:style>
  <w:style w:type="paragraph" w:customStyle="1" w:styleId="2A73CDB7B56E4475BBA74D87691AACA5">
    <w:name w:val="2A73CDB7B56E4475BBA74D87691AACA5"/>
    <w:rsid w:val="006D2646"/>
  </w:style>
  <w:style w:type="paragraph" w:customStyle="1" w:styleId="A51B2421B0B543ED8A591B617C36DB14">
    <w:name w:val="A51B2421B0B543ED8A591B617C36DB14"/>
    <w:rsid w:val="006D2646"/>
  </w:style>
  <w:style w:type="paragraph" w:customStyle="1" w:styleId="4E1DAF316FC74BC0B70329F2592467F3">
    <w:name w:val="4E1DAF316FC74BC0B70329F2592467F3"/>
    <w:rsid w:val="006D2646"/>
  </w:style>
  <w:style w:type="paragraph" w:customStyle="1" w:styleId="884532AA2F2544DCB618B889FE2215AF">
    <w:name w:val="884532AA2F2544DCB618B889FE2215AF"/>
    <w:rsid w:val="006D2646"/>
  </w:style>
  <w:style w:type="paragraph" w:customStyle="1" w:styleId="F3A344BB8D894812BC2C5DB660E3A9A2">
    <w:name w:val="F3A344BB8D894812BC2C5DB660E3A9A2"/>
    <w:rsid w:val="006D2646"/>
  </w:style>
  <w:style w:type="paragraph" w:customStyle="1" w:styleId="2F27DC6EF6B445E38D7B5BD2434E35B5">
    <w:name w:val="2F27DC6EF6B445E38D7B5BD2434E35B5"/>
    <w:rsid w:val="006D2646"/>
  </w:style>
  <w:style w:type="paragraph" w:customStyle="1" w:styleId="660CE4D3F0A54A28BFA86A7AB7B39181">
    <w:name w:val="660CE4D3F0A54A28BFA86A7AB7B39181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35E8C9C3034223875445E041E8F560">
    <w:name w:val="4235E8C9C3034223875445E041E8F560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301909D39D4559995AEE6F679D4681">
    <w:name w:val="D2301909D39D4559995AEE6F679D4681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BF7AAD3534B08AE6E2079C1FDB19B">
    <w:name w:val="43EBF7AAD3534B08AE6E2079C1FDB19B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A4DAA2B75489DABF92F68130079FB">
    <w:name w:val="2FCA4DAA2B75489DABF92F68130079FB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EE2990CFAC4EDC96C6F3256EE83FFC">
    <w:name w:val="F2EE2990CFAC4EDC96C6F3256EE83FFC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FD9C0B9EED4635AB9DC70BE1B7ADC3">
    <w:name w:val="88FD9C0B9EED4635AB9DC70BE1B7ADC3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5F497DE56447348DD3ECD74FC4F8F5">
    <w:name w:val="455F497DE56447348DD3ECD74FC4F8F5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5F5D78822941559B680DB64D999846">
    <w:name w:val="285F5D78822941559B680DB64D999846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AFF509982948C9A23BB30B23B19028">
    <w:name w:val="A9AFF509982948C9A23BB30B23B19028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41F89E95DE4F4C9FB2B31DF402953F">
    <w:name w:val="D241F89E95DE4F4C9FB2B31DF402953F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D45D967734D11972A397CFB95BCCD">
    <w:name w:val="FBED45D967734D11972A397CFB95BCCD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DD842B7544438CA11D99B2588D34A7">
    <w:name w:val="CEDD842B7544438CA11D99B2588D34A7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1C5DD9B5E445E09C6F4F6D4FDDE193">
    <w:name w:val="2F1C5DD9B5E445E09C6F4F6D4FDDE193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135FA7AD2B4932A2849E8FA4728642">
    <w:name w:val="D5135FA7AD2B4932A2849E8FA4728642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B3371FE8A9446D8CF591AA919746FC">
    <w:name w:val="F7B3371FE8A9446D8CF591AA919746FC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87FBE8930841BFB5AE833231716F01">
    <w:name w:val="0387FBE8930841BFB5AE833231716F01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48484ED9084C049F4E5C2E5A48BF1A">
    <w:name w:val="3448484ED9084C049F4E5C2E5A48BF1A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FEAE3B7F0A4C848D74B6DE330FD4F0">
    <w:name w:val="83FEAE3B7F0A4C848D74B6DE330FD4F0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74B82651C24102A6A7C8E008501863">
    <w:name w:val="AF74B82651C24102A6A7C8E008501863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27488664CE4D10A15156D1AF70655E">
    <w:name w:val="2627488664CE4D10A15156D1AF70655E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B37DAEEC42AA42BACD5C3332A24A09">
    <w:name w:val="C7B37DAEEC42AA42BACD5C3332A24A09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C85844421F0543ECB4E6005F7273E801">
    <w:name w:val="C85844421F0543ECB4E6005F7273E801"/>
    <w:rsid w:val="00977FA7"/>
  </w:style>
  <w:style w:type="paragraph" w:customStyle="1" w:styleId="46ED2B985F9D4E45B1D9A4FD9AA65C8A">
    <w:name w:val="46ED2B985F9D4E45B1D9A4FD9AA65C8A"/>
    <w:rsid w:val="00977FA7"/>
  </w:style>
  <w:style w:type="paragraph" w:customStyle="1" w:styleId="73F6064ECF953048AAA9586712C0AE78">
    <w:name w:val="73F6064ECF953048AAA9586712C0AE78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F7111FE3C2BC7489A964E866D1DE5E9">
    <w:name w:val="DF7111FE3C2BC7489A964E866D1DE5E9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57EF36486B63C4489EA07D97182388C9">
    <w:name w:val="57EF36486B63C4489EA07D97182388C9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F1B4D81B81CB4B44A86AD6A4F2881040">
    <w:name w:val="F1B4D81B81CB4B44A86AD6A4F2881040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57A2683689922041BAFA0CDF20DD43ED">
    <w:name w:val="57A2683689922041BAFA0CDF20DD43ED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5CD01408B9CFA64AA01A732A71C9D870">
    <w:name w:val="5CD01408B9CFA64AA01A732A71C9D870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9BB8BD1F6C0EE64AB0D28D162AE32875">
    <w:name w:val="9BB8BD1F6C0EE64AB0D28D162AE32875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79F796B43E145A43AB460D29D2DE6B42">
    <w:name w:val="79F796B43E145A43AB460D29D2DE6B42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91521F59AD94E94AB6C45BBAAFA332D7">
    <w:name w:val="91521F59AD94E94AB6C45BBAAFA332D7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CA959385DE895643971FA5FE75EFC0FB">
    <w:name w:val="CA959385DE895643971FA5FE75EFC0FB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BD39A528BC404A4B9F8F868C514D707E">
    <w:name w:val="BD39A528BC404A4B9F8F868C514D707E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CFA25C3FA83940E2AFD9612DAE378865">
    <w:name w:val="CFA25C3FA83940E2AFD9612DAE378865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D543107FDC413A876856A386B0017F">
    <w:name w:val="23D543107FDC413A876856A386B0017F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49AAB4FB9B4549B9F006BBD6251FE5">
    <w:name w:val="6C49AAB4FB9B4549B9F006BBD6251FE5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69BB3ADA0D483A91684FB083E9EB42">
    <w:name w:val="FB69BB3ADA0D483A91684FB083E9EB42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CD9DC93DD84D0D9B36811DDA5446A8">
    <w:name w:val="0FCD9DC93DD84D0D9B36811DDA5446A8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AA13F344BD4540A936A86AE0B7009B">
    <w:name w:val="E9AA13F344BD4540A936A86AE0B7009B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B3A20493B6400AB0DD0DC6F8E2AF69">
    <w:name w:val="69B3A20493B6400AB0DD0DC6F8E2AF69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55412285C04F8CBD6CF83B7FBED0FA">
    <w:name w:val="2655412285C04F8CBD6CF83B7FBED0FA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5A6AC217514D78919E925A2F8E0021">
    <w:name w:val="2E5A6AC217514D78919E925A2F8E0021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287F12037A61409CBFA3325620A38B">
    <w:name w:val="22287F12037A61409CBFA3325620A38B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7E6F7EFFFAB3C44B92296D55BCA824FB">
    <w:name w:val="7E6F7EFFFAB3C44B92296D55BCA824FB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69A656CF8924240913340C2831382B0">
    <w:name w:val="D69A656CF8924240913340C2831382B0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46DC3BB523EC94C90D0A6184DA42108">
    <w:name w:val="446DC3BB523EC94C90D0A6184DA42108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0B418BC478CFE4AAB65AEA6547F6C87">
    <w:name w:val="D0B418BC478CFE4AAB65AEA6547F6C87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9D5D88A35AF444E9D99AA8DEB7F64ED">
    <w:name w:val="49D5D88A35AF444E9D99AA8DEB7F64ED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A741C952AE80534CA66A665FCD0AF990">
    <w:name w:val="A741C952AE80534CA66A665FCD0AF990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6B6B13EC67C4B46B81DB8F5909248DF">
    <w:name w:val="46B6B13EC67C4B46B81DB8F5909248DF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C5B5569044A0B249ADBFF66826E8178C">
    <w:name w:val="C5B5569044A0B249ADBFF66826E8178C"/>
    <w:rsid w:val="0056668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85E52068AF7A46449EBFCCFD7BED9F89">
    <w:name w:val="85E52068AF7A46449EBFCCFD7BED9F89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5F6511B27641AAB893CB7E116F4C71">
    <w:name w:val="7B5F6511B27641AAB893CB7E116F4C71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4DC57E11284891B99E5A0B7158CB2F">
    <w:name w:val="3F4DC57E11284891B99E5A0B7158CB2F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DF0CA15DEF4C7FB1F5CFC93E5B6A4B">
    <w:name w:val="D6DF0CA15DEF4C7FB1F5CFC93E5B6A4B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F2D6EACB904CD9A5354560D35CFE1D">
    <w:name w:val="77F2D6EACB904CD9A5354560D35CFE1D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76779E899647108482AE3D7CC06A54">
    <w:name w:val="4676779E899647108482AE3D7CC06A54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3FABF9A9E84D148159D9FE557CDF44">
    <w:name w:val="453FABF9A9E84D148159D9FE557CDF44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36673E7A3147F799C76507F635DE3A">
    <w:name w:val="2036673E7A3147F799C76507F635DE3A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6B122D6C9A44A786B210F07FE6B841">
    <w:name w:val="666B122D6C9A44A786B210F07FE6B841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3F4B56AC774152B966CA1C3FB1B022">
    <w:name w:val="3A3F4B56AC774152B966CA1C3FB1B022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A523151D2443F49BC74264D7A55974">
    <w:name w:val="69A523151D2443F49BC74264D7A55974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9D019170D8487E9F396FE141F18CC4">
    <w:name w:val="C39D019170D8487E9F396FE141F18CC4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92FA6481424DA98DB683AB4A9681B9">
    <w:name w:val="0A92FA6481424DA98DB683AB4A9681B9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A369417A1F47BD98E4239AE84E4AB5">
    <w:name w:val="69A369417A1F47BD98E4239AE84E4AB5"/>
    <w:rsid w:val="009C7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BD206DE01A40B68648D5DD8E1AAC10">
    <w:name w:val="99BD206DE01A40B68648D5DD8E1AAC10"/>
    <w:rsid w:val="009C7B8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5" ma:contentTypeDescription="Create a new document." ma:contentTypeScope="" ma:versionID="cb47d9d1694cb8c99a21054570ad185d">
  <xsd:schema xmlns:xsd="http://www.w3.org/2001/XMLSchema" xmlns:xs="http://www.w3.org/2001/XMLSchema" xmlns:p="http://schemas.microsoft.com/office/2006/metadata/properties" xmlns:ns1="http://schemas.microsoft.com/sharepoint/v3" xmlns:ns2="e4584580-0af9-45d8-8325-98b5def19251" xmlns:ns3="d55f8265-e7ea-4f0a-b324-e74dee5827b1" targetNamespace="http://schemas.microsoft.com/office/2006/metadata/properties" ma:root="true" ma:fieldsID="03670e52d6fbecf34db77d9bbb62918f" ns1:_="" ns2:_="" ns3:_="">
    <xsd:import namespace="http://schemas.microsoft.com/sharepoint/v3"/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FE426-5A02-4080-9759-6FC8B82057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E43B004-D949-4E2D-BD87-A6AD8734B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57D4C-27DF-4AFD-9D2A-9C2B832E5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98729-D6DD-45FB-B6E6-23EE99E69F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ROI_document_template (1).dotx</Template>
  <TotalTime>28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Planner</dc:title>
  <dc:subject/>
  <dc:creator>Annette Krause</dc:creator>
  <cp:keywords/>
  <dc:description/>
  <cp:lastModifiedBy>Tina Hu</cp:lastModifiedBy>
  <cp:revision>12</cp:revision>
  <cp:lastPrinted>2015-12-06T07:33:00Z</cp:lastPrinted>
  <dcterms:created xsi:type="dcterms:W3CDTF">2022-02-23T00:48:00Z</dcterms:created>
  <dcterms:modified xsi:type="dcterms:W3CDTF">2025-06-26T04:30:00Z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0x01010001A5F788BA59DE44B51678E89DCF7E75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2021-01-27T07:35:35Z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c5a430f5-33bb-4a22-a9ed-06e48fa57dd5</vt:lpwstr>
  </property>
  <property fmtid="{D5CDD505-2E9C-101B-9397-08002B2CF9AE}" pid="9" name="MSIP_Label_1124e982-4ed1-4819-8c70-4a27f3d38393_ContentBits">
    <vt:lpwstr>0</vt:lpwstr>
  </property>
</Properties>
</file>