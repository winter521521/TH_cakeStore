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403DF" w14:textId="77777777" w:rsidR="00500677" w:rsidRDefault="00500677" w:rsidP="00500677">
      <w:pPr>
        <w:pStyle w:val="Heading1"/>
      </w:pPr>
      <w:r>
        <w:t>Website testing checklist</w:t>
      </w:r>
    </w:p>
    <w:p w14:paraId="3BB583B4" w14:textId="77777777" w:rsidR="00500677" w:rsidRPr="00500677" w:rsidRDefault="00500677" w:rsidP="00500677">
      <w:pPr>
        <w:rPr>
          <w:color w:val="FF0000"/>
          <w:sz w:val="20"/>
        </w:rPr>
      </w:pPr>
      <w:r w:rsidRPr="00500677">
        <w:rPr>
          <w:color w:val="FF0000"/>
          <w:sz w:val="20"/>
        </w:rPr>
        <w:t>Add or delete rows in each table as required.</w:t>
      </w:r>
    </w:p>
    <w:p w14:paraId="3D8A6B21" w14:textId="77777777" w:rsidR="00500677" w:rsidRPr="00500677" w:rsidRDefault="00500677" w:rsidP="00500677">
      <w:pPr>
        <w:rPr>
          <w:sz w:val="20"/>
        </w:rPr>
      </w:pPr>
      <w:r w:rsidRPr="00500677">
        <w:rPr>
          <w:sz w:val="20"/>
        </w:rPr>
        <w:t xml:space="preserve">Website URL: </w:t>
      </w:r>
      <w:sdt>
        <w:sdtPr>
          <w:rPr>
            <w:sz w:val="20"/>
          </w:rPr>
          <w:id w:val="752010104"/>
          <w:placeholder>
            <w:docPart w:val="E5D04800C33842669FB3C7A0DC1C79C3"/>
          </w:placeholder>
          <w:showingPlcHdr/>
        </w:sdtPr>
        <w:sdtEndPr/>
        <w:sdtContent>
          <w:r w:rsidRPr="00500677">
            <w:rPr>
              <w:sz w:val="20"/>
            </w:rPr>
            <w:t>Click or tap here to enter text.</w:t>
          </w:r>
        </w:sdtContent>
      </w:sdt>
    </w:p>
    <w:p w14:paraId="023CA98F" w14:textId="77777777" w:rsidR="00500677" w:rsidRPr="00500677" w:rsidRDefault="00500677" w:rsidP="00500677">
      <w:pPr>
        <w:rPr>
          <w:sz w:val="20"/>
        </w:rPr>
      </w:pPr>
      <w:r w:rsidRPr="00500677">
        <w:rPr>
          <w:sz w:val="20"/>
        </w:rPr>
        <w:t xml:space="preserve">Client requirements: </w:t>
      </w:r>
      <w:sdt>
        <w:sdtPr>
          <w:rPr>
            <w:sz w:val="20"/>
          </w:rPr>
          <w:id w:val="-1608879177"/>
          <w:placeholder>
            <w:docPart w:val="E5D04800C33842669FB3C7A0DC1C79C3"/>
          </w:placeholder>
          <w:showingPlcHdr/>
        </w:sdtPr>
        <w:sdtEndPr/>
        <w:sdtContent>
          <w:r w:rsidRPr="00500677">
            <w:rPr>
              <w:sz w:val="20"/>
            </w:rPr>
            <w:t>Click or tap here to enter text.</w:t>
          </w:r>
        </w:sdtContent>
      </w:sdt>
    </w:p>
    <w:p w14:paraId="6C417AE2" w14:textId="77777777" w:rsidR="00500677" w:rsidRDefault="00500677" w:rsidP="00500677">
      <w:pPr>
        <w:pStyle w:val="Heading2"/>
      </w:pPr>
      <w:r>
        <w:t>Testing activity: Compatibility and functionality</w:t>
      </w:r>
    </w:p>
    <w:tbl>
      <w:tblPr>
        <w:tblStyle w:val="ROItable"/>
        <w:tblW w:w="0" w:type="auto"/>
        <w:tblLook w:val="04A0" w:firstRow="1" w:lastRow="0" w:firstColumn="1" w:lastColumn="0" w:noHBand="0" w:noVBand="1"/>
      </w:tblPr>
      <w:tblGrid>
        <w:gridCol w:w="2322"/>
        <w:gridCol w:w="2323"/>
        <w:gridCol w:w="2324"/>
        <w:gridCol w:w="3334"/>
        <w:gridCol w:w="1316"/>
        <w:gridCol w:w="2323"/>
      </w:tblGrid>
      <w:tr w:rsidR="00500677" w14:paraId="28A639AF" w14:textId="77777777" w:rsidTr="00500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2" w:type="dxa"/>
          </w:tcPr>
          <w:p w14:paraId="27142931" w14:textId="77777777" w:rsidR="00500677" w:rsidRPr="00500677" w:rsidRDefault="00500677" w:rsidP="007011E6">
            <w:pPr>
              <w:rPr>
                <w:sz w:val="26"/>
                <w:szCs w:val="26"/>
              </w:rPr>
            </w:pPr>
            <w:r w:rsidRPr="00500677">
              <w:rPr>
                <w:sz w:val="26"/>
                <w:szCs w:val="26"/>
              </w:rPr>
              <w:t>Page name</w:t>
            </w:r>
          </w:p>
        </w:tc>
        <w:tc>
          <w:tcPr>
            <w:tcW w:w="2332" w:type="dxa"/>
          </w:tcPr>
          <w:p w14:paraId="4B7CF55F" w14:textId="77777777" w:rsidR="00500677" w:rsidRPr="00500677" w:rsidRDefault="00500677" w:rsidP="007011E6">
            <w:pPr>
              <w:rPr>
                <w:sz w:val="26"/>
                <w:szCs w:val="26"/>
              </w:rPr>
            </w:pPr>
            <w:r w:rsidRPr="00500677">
              <w:rPr>
                <w:sz w:val="26"/>
                <w:szCs w:val="26"/>
              </w:rPr>
              <w:t>Browser name and version</w:t>
            </w:r>
          </w:p>
        </w:tc>
        <w:tc>
          <w:tcPr>
            <w:tcW w:w="2332" w:type="dxa"/>
          </w:tcPr>
          <w:p w14:paraId="13DE1CAC" w14:textId="77777777" w:rsidR="00500677" w:rsidRPr="00500677" w:rsidRDefault="00500677" w:rsidP="007011E6">
            <w:pPr>
              <w:rPr>
                <w:sz w:val="26"/>
                <w:szCs w:val="26"/>
              </w:rPr>
            </w:pPr>
            <w:r w:rsidRPr="00500677">
              <w:rPr>
                <w:sz w:val="26"/>
                <w:szCs w:val="26"/>
              </w:rPr>
              <w:t>Elements being tested</w:t>
            </w:r>
          </w:p>
          <w:p w14:paraId="4AFEC02F" w14:textId="77777777" w:rsidR="00500677" w:rsidRPr="00500677" w:rsidRDefault="00500677" w:rsidP="007011E6">
            <w:pPr>
              <w:rPr>
                <w:sz w:val="26"/>
                <w:szCs w:val="26"/>
              </w:rPr>
            </w:pPr>
            <w:r w:rsidRPr="00500677">
              <w:rPr>
                <w:sz w:val="26"/>
                <w:szCs w:val="26"/>
              </w:rPr>
              <w:t>(text/ images/ links/ tables/ forms)</w:t>
            </w:r>
          </w:p>
        </w:tc>
        <w:tc>
          <w:tcPr>
            <w:tcW w:w="3347" w:type="dxa"/>
          </w:tcPr>
          <w:p w14:paraId="2A1FB2C7" w14:textId="77777777" w:rsidR="00500677" w:rsidRPr="00500677" w:rsidRDefault="00500677" w:rsidP="007011E6">
            <w:pPr>
              <w:rPr>
                <w:sz w:val="26"/>
                <w:szCs w:val="26"/>
              </w:rPr>
            </w:pPr>
            <w:r w:rsidRPr="00500677">
              <w:rPr>
                <w:sz w:val="26"/>
                <w:szCs w:val="26"/>
              </w:rPr>
              <w:t>Screenshot</w:t>
            </w:r>
          </w:p>
        </w:tc>
        <w:tc>
          <w:tcPr>
            <w:tcW w:w="1317" w:type="dxa"/>
          </w:tcPr>
          <w:p w14:paraId="1D1A3EC2" w14:textId="77777777" w:rsidR="00500677" w:rsidRPr="00500677" w:rsidRDefault="00500677" w:rsidP="007011E6">
            <w:pPr>
              <w:rPr>
                <w:sz w:val="26"/>
                <w:szCs w:val="26"/>
              </w:rPr>
            </w:pPr>
            <w:r w:rsidRPr="00500677">
              <w:rPr>
                <w:sz w:val="26"/>
                <w:szCs w:val="26"/>
              </w:rPr>
              <w:t>Pass/fail</w:t>
            </w:r>
          </w:p>
        </w:tc>
        <w:tc>
          <w:tcPr>
            <w:tcW w:w="2332" w:type="dxa"/>
          </w:tcPr>
          <w:p w14:paraId="12E65060" w14:textId="77777777" w:rsidR="00500677" w:rsidRPr="00500677" w:rsidRDefault="00500677" w:rsidP="007011E6">
            <w:pPr>
              <w:rPr>
                <w:sz w:val="26"/>
                <w:szCs w:val="26"/>
              </w:rPr>
            </w:pPr>
            <w:r w:rsidRPr="00500677">
              <w:rPr>
                <w:sz w:val="26"/>
                <w:szCs w:val="26"/>
              </w:rPr>
              <w:t>How to correct errors</w:t>
            </w:r>
          </w:p>
        </w:tc>
      </w:tr>
      <w:tr w:rsidR="00500677" w14:paraId="38CBFF5B" w14:textId="77777777" w:rsidTr="00500677">
        <w:tc>
          <w:tcPr>
            <w:tcW w:w="2332" w:type="dxa"/>
          </w:tcPr>
          <w:p w14:paraId="0BFFBB01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6CB5D354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16791FAD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3347" w:type="dxa"/>
          </w:tcPr>
          <w:p w14:paraId="3FC0E187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1317" w:type="dxa"/>
          </w:tcPr>
          <w:p w14:paraId="6598BBED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2F6E62AB" w14:textId="77777777" w:rsidR="00500677" w:rsidRPr="00500677" w:rsidRDefault="00500677" w:rsidP="00500677">
            <w:pPr>
              <w:rPr>
                <w:sz w:val="20"/>
              </w:rPr>
            </w:pPr>
          </w:p>
        </w:tc>
      </w:tr>
      <w:tr w:rsidR="00500677" w14:paraId="3BFFF8BC" w14:textId="77777777" w:rsidTr="00500677">
        <w:tc>
          <w:tcPr>
            <w:tcW w:w="2332" w:type="dxa"/>
          </w:tcPr>
          <w:p w14:paraId="0510199C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55B31717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5289A7A5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3347" w:type="dxa"/>
          </w:tcPr>
          <w:p w14:paraId="05F13A10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1317" w:type="dxa"/>
          </w:tcPr>
          <w:p w14:paraId="124D387B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377C70CB" w14:textId="77777777" w:rsidR="00500677" w:rsidRPr="00500677" w:rsidRDefault="00500677" w:rsidP="00500677">
            <w:pPr>
              <w:rPr>
                <w:sz w:val="20"/>
              </w:rPr>
            </w:pPr>
          </w:p>
        </w:tc>
      </w:tr>
      <w:tr w:rsidR="00500677" w14:paraId="5291655F" w14:textId="77777777" w:rsidTr="00500677">
        <w:tc>
          <w:tcPr>
            <w:tcW w:w="2332" w:type="dxa"/>
          </w:tcPr>
          <w:p w14:paraId="65F607BB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2A937D0F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7731600B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3347" w:type="dxa"/>
          </w:tcPr>
          <w:p w14:paraId="3C3E7DA8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1317" w:type="dxa"/>
          </w:tcPr>
          <w:p w14:paraId="44677304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4FB44A40" w14:textId="77777777" w:rsidR="00500677" w:rsidRPr="00500677" w:rsidRDefault="00500677" w:rsidP="00500677">
            <w:pPr>
              <w:rPr>
                <w:sz w:val="20"/>
              </w:rPr>
            </w:pPr>
          </w:p>
        </w:tc>
      </w:tr>
      <w:tr w:rsidR="00500677" w14:paraId="5D27F6CF" w14:textId="77777777" w:rsidTr="00500677">
        <w:tc>
          <w:tcPr>
            <w:tcW w:w="2332" w:type="dxa"/>
          </w:tcPr>
          <w:p w14:paraId="2EEACB79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008CB242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309F4487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3347" w:type="dxa"/>
          </w:tcPr>
          <w:p w14:paraId="6914AB82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1317" w:type="dxa"/>
          </w:tcPr>
          <w:p w14:paraId="590495F8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1FFA374B" w14:textId="77777777" w:rsidR="00500677" w:rsidRPr="00500677" w:rsidRDefault="00500677" w:rsidP="00500677">
            <w:pPr>
              <w:rPr>
                <w:sz w:val="20"/>
              </w:rPr>
            </w:pPr>
          </w:p>
        </w:tc>
      </w:tr>
      <w:tr w:rsidR="00500677" w14:paraId="32849347" w14:textId="77777777" w:rsidTr="00500677">
        <w:tc>
          <w:tcPr>
            <w:tcW w:w="2332" w:type="dxa"/>
          </w:tcPr>
          <w:p w14:paraId="613456BD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2FF06DF2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35B6BC39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3347" w:type="dxa"/>
          </w:tcPr>
          <w:p w14:paraId="3E5FB258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1317" w:type="dxa"/>
          </w:tcPr>
          <w:p w14:paraId="7849B96D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3F5B742C" w14:textId="77777777" w:rsidR="00500677" w:rsidRPr="00500677" w:rsidRDefault="00500677" w:rsidP="00500677">
            <w:pPr>
              <w:rPr>
                <w:sz w:val="20"/>
              </w:rPr>
            </w:pPr>
          </w:p>
        </w:tc>
      </w:tr>
      <w:tr w:rsidR="00500677" w14:paraId="25779D55" w14:textId="77777777" w:rsidTr="00500677">
        <w:tc>
          <w:tcPr>
            <w:tcW w:w="2332" w:type="dxa"/>
          </w:tcPr>
          <w:p w14:paraId="2312D5B9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249DE643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589759D3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3347" w:type="dxa"/>
          </w:tcPr>
          <w:p w14:paraId="415DEA6A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1317" w:type="dxa"/>
          </w:tcPr>
          <w:p w14:paraId="4AF6BA86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765E9499" w14:textId="77777777" w:rsidR="00500677" w:rsidRPr="00500677" w:rsidRDefault="00500677" w:rsidP="00500677">
            <w:pPr>
              <w:rPr>
                <w:sz w:val="20"/>
              </w:rPr>
            </w:pPr>
          </w:p>
        </w:tc>
      </w:tr>
      <w:tr w:rsidR="00500677" w14:paraId="69D290EE" w14:textId="77777777" w:rsidTr="00500677">
        <w:tc>
          <w:tcPr>
            <w:tcW w:w="2332" w:type="dxa"/>
          </w:tcPr>
          <w:p w14:paraId="78DB8125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17F65C49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613F091A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3347" w:type="dxa"/>
          </w:tcPr>
          <w:p w14:paraId="4A4D0735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1317" w:type="dxa"/>
          </w:tcPr>
          <w:p w14:paraId="081A5127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74A7F0EC" w14:textId="500F3D49" w:rsidR="006314B1" w:rsidRPr="006314B1" w:rsidRDefault="006314B1" w:rsidP="00B70B39">
            <w:pPr>
              <w:rPr>
                <w:sz w:val="20"/>
              </w:rPr>
            </w:pPr>
          </w:p>
        </w:tc>
      </w:tr>
      <w:tr w:rsidR="00500677" w14:paraId="1F8D870B" w14:textId="77777777" w:rsidTr="00500677">
        <w:tc>
          <w:tcPr>
            <w:tcW w:w="2332" w:type="dxa"/>
          </w:tcPr>
          <w:p w14:paraId="4E0EFCC3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300399CF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1530734B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3347" w:type="dxa"/>
          </w:tcPr>
          <w:p w14:paraId="7EC3B698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1317" w:type="dxa"/>
          </w:tcPr>
          <w:p w14:paraId="3540E7D2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160A2DD8" w14:textId="77777777" w:rsidR="00500677" w:rsidRPr="00500677" w:rsidRDefault="00500677" w:rsidP="00500677">
            <w:pPr>
              <w:rPr>
                <w:sz w:val="20"/>
              </w:rPr>
            </w:pPr>
          </w:p>
        </w:tc>
      </w:tr>
      <w:tr w:rsidR="00500677" w14:paraId="4380EF6C" w14:textId="77777777" w:rsidTr="00500677">
        <w:tc>
          <w:tcPr>
            <w:tcW w:w="2332" w:type="dxa"/>
          </w:tcPr>
          <w:p w14:paraId="13828717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11854BE2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41BCDE5D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3347" w:type="dxa"/>
          </w:tcPr>
          <w:p w14:paraId="05AB77A5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1317" w:type="dxa"/>
          </w:tcPr>
          <w:p w14:paraId="1E19B0F6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5AA693CC" w14:textId="77777777" w:rsidR="00500677" w:rsidRPr="00500677" w:rsidRDefault="00500677" w:rsidP="00500677">
            <w:pPr>
              <w:rPr>
                <w:sz w:val="20"/>
              </w:rPr>
            </w:pPr>
          </w:p>
        </w:tc>
      </w:tr>
      <w:tr w:rsidR="00500677" w14:paraId="62A59103" w14:textId="77777777" w:rsidTr="00500677">
        <w:tc>
          <w:tcPr>
            <w:tcW w:w="2332" w:type="dxa"/>
          </w:tcPr>
          <w:p w14:paraId="446DD4CE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4489C31E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740F3F65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3347" w:type="dxa"/>
          </w:tcPr>
          <w:p w14:paraId="07FFFC4F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1317" w:type="dxa"/>
          </w:tcPr>
          <w:p w14:paraId="027F047F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5DDC2C8A" w14:textId="77777777" w:rsidR="00500677" w:rsidRPr="00500677" w:rsidRDefault="00500677" w:rsidP="00500677">
            <w:pPr>
              <w:rPr>
                <w:sz w:val="20"/>
              </w:rPr>
            </w:pPr>
          </w:p>
        </w:tc>
      </w:tr>
      <w:tr w:rsidR="00500677" w14:paraId="03010BFC" w14:textId="77777777" w:rsidTr="00500677">
        <w:tc>
          <w:tcPr>
            <w:tcW w:w="2332" w:type="dxa"/>
          </w:tcPr>
          <w:p w14:paraId="04B8F9A2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474D71A6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010DD72F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3347" w:type="dxa"/>
          </w:tcPr>
          <w:p w14:paraId="0B04CC71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1317" w:type="dxa"/>
          </w:tcPr>
          <w:p w14:paraId="5223BE87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40511E37" w14:textId="77777777" w:rsidR="00500677" w:rsidRPr="00500677" w:rsidRDefault="00500677" w:rsidP="00500677">
            <w:pPr>
              <w:rPr>
                <w:sz w:val="20"/>
              </w:rPr>
            </w:pPr>
          </w:p>
        </w:tc>
      </w:tr>
      <w:tr w:rsidR="00500677" w14:paraId="4FCDBE61" w14:textId="77777777" w:rsidTr="00500677">
        <w:tc>
          <w:tcPr>
            <w:tcW w:w="2332" w:type="dxa"/>
          </w:tcPr>
          <w:p w14:paraId="5A357A84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50AA0E18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26EB8E08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3347" w:type="dxa"/>
          </w:tcPr>
          <w:p w14:paraId="35B47E2E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1317" w:type="dxa"/>
          </w:tcPr>
          <w:p w14:paraId="68598A2B" w14:textId="77777777" w:rsidR="00500677" w:rsidRPr="00500677" w:rsidRDefault="00500677" w:rsidP="00500677">
            <w:pPr>
              <w:rPr>
                <w:sz w:val="20"/>
              </w:rPr>
            </w:pPr>
          </w:p>
        </w:tc>
        <w:tc>
          <w:tcPr>
            <w:tcW w:w="2332" w:type="dxa"/>
          </w:tcPr>
          <w:p w14:paraId="4E167D32" w14:textId="77777777" w:rsidR="00500677" w:rsidRPr="00500677" w:rsidRDefault="00500677" w:rsidP="00500677">
            <w:pPr>
              <w:rPr>
                <w:sz w:val="20"/>
              </w:rPr>
            </w:pPr>
          </w:p>
        </w:tc>
      </w:tr>
    </w:tbl>
    <w:p w14:paraId="230D7990" w14:textId="77777777" w:rsidR="00500677" w:rsidRPr="00805655" w:rsidRDefault="00500677" w:rsidP="00500677">
      <w:pPr>
        <w:pStyle w:val="Heading2"/>
      </w:pPr>
      <w:r>
        <w:t>Testing activity: Validation</w:t>
      </w:r>
    </w:p>
    <w:tbl>
      <w:tblPr>
        <w:tblStyle w:val="ROItable"/>
        <w:tblW w:w="0" w:type="auto"/>
        <w:tblLook w:val="04A0" w:firstRow="1" w:lastRow="0" w:firstColumn="1" w:lastColumn="0" w:noHBand="0" w:noVBand="1"/>
      </w:tblPr>
      <w:tblGrid>
        <w:gridCol w:w="2263"/>
        <w:gridCol w:w="6946"/>
        <w:gridCol w:w="1559"/>
        <w:gridCol w:w="3119"/>
      </w:tblGrid>
      <w:tr w:rsidR="00500677" w14:paraId="616A6BEF" w14:textId="77777777" w:rsidTr="00500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56FD597C" w14:textId="77777777" w:rsidR="00500677" w:rsidRPr="00500677" w:rsidRDefault="00500677" w:rsidP="007011E6">
            <w:pPr>
              <w:rPr>
                <w:sz w:val="26"/>
                <w:szCs w:val="26"/>
              </w:rPr>
            </w:pPr>
            <w:r w:rsidRPr="00500677">
              <w:rPr>
                <w:sz w:val="26"/>
                <w:szCs w:val="26"/>
              </w:rPr>
              <w:t>Page name</w:t>
            </w:r>
          </w:p>
        </w:tc>
        <w:tc>
          <w:tcPr>
            <w:tcW w:w="6946" w:type="dxa"/>
          </w:tcPr>
          <w:p w14:paraId="505ED186" w14:textId="77777777" w:rsidR="00500677" w:rsidRPr="00500677" w:rsidRDefault="00500677" w:rsidP="007011E6">
            <w:pPr>
              <w:rPr>
                <w:sz w:val="26"/>
                <w:szCs w:val="26"/>
              </w:rPr>
            </w:pPr>
            <w:r w:rsidRPr="00500677">
              <w:rPr>
                <w:sz w:val="26"/>
                <w:szCs w:val="26"/>
              </w:rPr>
              <w:t>Screenshot</w:t>
            </w:r>
          </w:p>
        </w:tc>
        <w:tc>
          <w:tcPr>
            <w:tcW w:w="1559" w:type="dxa"/>
          </w:tcPr>
          <w:p w14:paraId="6098D599" w14:textId="77777777" w:rsidR="00500677" w:rsidRPr="00500677" w:rsidRDefault="00500677" w:rsidP="007011E6">
            <w:pPr>
              <w:rPr>
                <w:sz w:val="26"/>
                <w:szCs w:val="26"/>
              </w:rPr>
            </w:pPr>
            <w:r w:rsidRPr="00500677">
              <w:rPr>
                <w:sz w:val="26"/>
                <w:szCs w:val="26"/>
              </w:rPr>
              <w:t>Pass/fail</w:t>
            </w:r>
          </w:p>
        </w:tc>
        <w:tc>
          <w:tcPr>
            <w:tcW w:w="3119" w:type="dxa"/>
          </w:tcPr>
          <w:p w14:paraId="62473934" w14:textId="77777777" w:rsidR="00500677" w:rsidRPr="00500677" w:rsidRDefault="00500677" w:rsidP="007011E6">
            <w:pPr>
              <w:rPr>
                <w:sz w:val="26"/>
                <w:szCs w:val="26"/>
              </w:rPr>
            </w:pPr>
            <w:r w:rsidRPr="00500677">
              <w:rPr>
                <w:sz w:val="26"/>
                <w:szCs w:val="26"/>
              </w:rPr>
              <w:t>How to correct errors</w:t>
            </w:r>
          </w:p>
        </w:tc>
      </w:tr>
      <w:tr w:rsidR="00500677" w14:paraId="57E1DD64" w14:textId="77777777" w:rsidTr="00500677">
        <w:tc>
          <w:tcPr>
            <w:tcW w:w="2263" w:type="dxa"/>
          </w:tcPr>
          <w:p w14:paraId="4ABBAD2E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6946" w:type="dxa"/>
          </w:tcPr>
          <w:p w14:paraId="1CEF9322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1559" w:type="dxa"/>
          </w:tcPr>
          <w:p w14:paraId="2DEC3587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3119" w:type="dxa"/>
          </w:tcPr>
          <w:p w14:paraId="59CE3C08" w14:textId="77777777" w:rsidR="00500677" w:rsidRPr="00500677" w:rsidRDefault="00500677" w:rsidP="007011E6">
            <w:pPr>
              <w:rPr>
                <w:sz w:val="20"/>
              </w:rPr>
            </w:pPr>
          </w:p>
        </w:tc>
      </w:tr>
      <w:tr w:rsidR="00500677" w14:paraId="6E341607" w14:textId="77777777" w:rsidTr="00500677">
        <w:tc>
          <w:tcPr>
            <w:tcW w:w="2263" w:type="dxa"/>
          </w:tcPr>
          <w:p w14:paraId="0EF7210B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6946" w:type="dxa"/>
          </w:tcPr>
          <w:p w14:paraId="39BB630F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1559" w:type="dxa"/>
          </w:tcPr>
          <w:p w14:paraId="64D41BE6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3119" w:type="dxa"/>
          </w:tcPr>
          <w:p w14:paraId="383F4483" w14:textId="77777777" w:rsidR="00500677" w:rsidRPr="00500677" w:rsidRDefault="00500677" w:rsidP="007011E6">
            <w:pPr>
              <w:rPr>
                <w:sz w:val="20"/>
              </w:rPr>
            </w:pPr>
          </w:p>
        </w:tc>
      </w:tr>
      <w:tr w:rsidR="00500677" w14:paraId="05265CC4" w14:textId="77777777" w:rsidTr="00500677">
        <w:tc>
          <w:tcPr>
            <w:tcW w:w="2263" w:type="dxa"/>
          </w:tcPr>
          <w:p w14:paraId="5F3DEC79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6946" w:type="dxa"/>
          </w:tcPr>
          <w:p w14:paraId="65A5C761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1559" w:type="dxa"/>
          </w:tcPr>
          <w:p w14:paraId="23DEC3E2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3119" w:type="dxa"/>
          </w:tcPr>
          <w:p w14:paraId="340D814E" w14:textId="77777777" w:rsidR="00500677" w:rsidRPr="00500677" w:rsidRDefault="00500677" w:rsidP="007011E6">
            <w:pPr>
              <w:rPr>
                <w:sz w:val="20"/>
              </w:rPr>
            </w:pPr>
          </w:p>
        </w:tc>
      </w:tr>
      <w:tr w:rsidR="00500677" w14:paraId="13BE31AC" w14:textId="77777777" w:rsidTr="00500677">
        <w:tc>
          <w:tcPr>
            <w:tcW w:w="2263" w:type="dxa"/>
          </w:tcPr>
          <w:p w14:paraId="2BC16CFF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6946" w:type="dxa"/>
          </w:tcPr>
          <w:p w14:paraId="367F4968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1559" w:type="dxa"/>
          </w:tcPr>
          <w:p w14:paraId="4C2FDB4B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3119" w:type="dxa"/>
          </w:tcPr>
          <w:p w14:paraId="62FCB525" w14:textId="77777777" w:rsidR="00500677" w:rsidRPr="00500677" w:rsidRDefault="00500677" w:rsidP="007011E6">
            <w:pPr>
              <w:rPr>
                <w:sz w:val="20"/>
              </w:rPr>
            </w:pPr>
          </w:p>
        </w:tc>
      </w:tr>
    </w:tbl>
    <w:p w14:paraId="2EAA5930" w14:textId="77777777" w:rsidR="00500677" w:rsidRPr="00805655" w:rsidRDefault="00500677" w:rsidP="00500677">
      <w:pPr>
        <w:pStyle w:val="Heading2"/>
      </w:pPr>
      <w:r>
        <w:t>Testing activity: Accessibility</w:t>
      </w:r>
    </w:p>
    <w:tbl>
      <w:tblPr>
        <w:tblStyle w:val="ROItable"/>
        <w:tblW w:w="0" w:type="auto"/>
        <w:tblLook w:val="04A0" w:firstRow="1" w:lastRow="0" w:firstColumn="1" w:lastColumn="0" w:noHBand="0" w:noVBand="1"/>
      </w:tblPr>
      <w:tblGrid>
        <w:gridCol w:w="2263"/>
        <w:gridCol w:w="6946"/>
        <w:gridCol w:w="1559"/>
        <w:gridCol w:w="3119"/>
      </w:tblGrid>
      <w:tr w:rsidR="00500677" w14:paraId="09D3DB61" w14:textId="77777777" w:rsidTr="00500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582C63DF" w14:textId="77777777" w:rsidR="00500677" w:rsidRPr="00500677" w:rsidRDefault="00500677" w:rsidP="007011E6">
            <w:pPr>
              <w:rPr>
                <w:sz w:val="26"/>
                <w:szCs w:val="26"/>
              </w:rPr>
            </w:pPr>
            <w:r w:rsidRPr="00500677">
              <w:rPr>
                <w:sz w:val="26"/>
                <w:szCs w:val="26"/>
              </w:rPr>
              <w:t>Page name</w:t>
            </w:r>
          </w:p>
        </w:tc>
        <w:tc>
          <w:tcPr>
            <w:tcW w:w="6946" w:type="dxa"/>
          </w:tcPr>
          <w:p w14:paraId="3A004F42" w14:textId="77777777" w:rsidR="00500677" w:rsidRPr="00500677" w:rsidRDefault="00500677" w:rsidP="007011E6">
            <w:pPr>
              <w:rPr>
                <w:sz w:val="26"/>
                <w:szCs w:val="26"/>
              </w:rPr>
            </w:pPr>
            <w:r w:rsidRPr="00500677">
              <w:rPr>
                <w:sz w:val="26"/>
                <w:szCs w:val="26"/>
              </w:rPr>
              <w:t>Screenshot</w:t>
            </w:r>
          </w:p>
        </w:tc>
        <w:tc>
          <w:tcPr>
            <w:tcW w:w="1559" w:type="dxa"/>
          </w:tcPr>
          <w:p w14:paraId="38ED6A5F" w14:textId="77777777" w:rsidR="00500677" w:rsidRPr="00500677" w:rsidRDefault="00500677" w:rsidP="007011E6">
            <w:pPr>
              <w:rPr>
                <w:sz w:val="26"/>
                <w:szCs w:val="26"/>
              </w:rPr>
            </w:pPr>
            <w:r w:rsidRPr="00500677">
              <w:rPr>
                <w:sz w:val="26"/>
                <w:szCs w:val="26"/>
              </w:rPr>
              <w:t>Pass/fail</w:t>
            </w:r>
          </w:p>
        </w:tc>
        <w:tc>
          <w:tcPr>
            <w:tcW w:w="3119" w:type="dxa"/>
          </w:tcPr>
          <w:p w14:paraId="07169EB9" w14:textId="77777777" w:rsidR="00500677" w:rsidRPr="00500677" w:rsidRDefault="00500677" w:rsidP="007011E6">
            <w:pPr>
              <w:rPr>
                <w:sz w:val="26"/>
                <w:szCs w:val="26"/>
              </w:rPr>
            </w:pPr>
            <w:r w:rsidRPr="00500677">
              <w:rPr>
                <w:sz w:val="26"/>
                <w:szCs w:val="26"/>
              </w:rPr>
              <w:t>How to correct errors</w:t>
            </w:r>
          </w:p>
        </w:tc>
      </w:tr>
      <w:tr w:rsidR="00500677" w14:paraId="7576ED2A" w14:textId="77777777" w:rsidTr="00500677">
        <w:tc>
          <w:tcPr>
            <w:tcW w:w="2263" w:type="dxa"/>
          </w:tcPr>
          <w:p w14:paraId="1F93C63F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6946" w:type="dxa"/>
          </w:tcPr>
          <w:p w14:paraId="03292699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1559" w:type="dxa"/>
          </w:tcPr>
          <w:p w14:paraId="5CBA688A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3119" w:type="dxa"/>
          </w:tcPr>
          <w:p w14:paraId="76494F5F" w14:textId="77777777" w:rsidR="00500677" w:rsidRPr="00500677" w:rsidRDefault="00500677" w:rsidP="007011E6">
            <w:pPr>
              <w:rPr>
                <w:sz w:val="20"/>
              </w:rPr>
            </w:pPr>
          </w:p>
        </w:tc>
      </w:tr>
      <w:tr w:rsidR="00500677" w14:paraId="3482F411" w14:textId="77777777" w:rsidTr="00500677">
        <w:tc>
          <w:tcPr>
            <w:tcW w:w="2263" w:type="dxa"/>
          </w:tcPr>
          <w:p w14:paraId="6E75559F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6946" w:type="dxa"/>
          </w:tcPr>
          <w:p w14:paraId="2662AE39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1559" w:type="dxa"/>
          </w:tcPr>
          <w:p w14:paraId="32C2851E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3119" w:type="dxa"/>
          </w:tcPr>
          <w:p w14:paraId="6B79A384" w14:textId="77777777" w:rsidR="00500677" w:rsidRPr="00500677" w:rsidRDefault="00500677" w:rsidP="007011E6">
            <w:pPr>
              <w:rPr>
                <w:sz w:val="20"/>
              </w:rPr>
            </w:pPr>
          </w:p>
        </w:tc>
      </w:tr>
      <w:tr w:rsidR="00500677" w14:paraId="6EB5B640" w14:textId="77777777" w:rsidTr="00500677">
        <w:tc>
          <w:tcPr>
            <w:tcW w:w="2263" w:type="dxa"/>
          </w:tcPr>
          <w:p w14:paraId="1EDA066C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6946" w:type="dxa"/>
          </w:tcPr>
          <w:p w14:paraId="2D351356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1559" w:type="dxa"/>
          </w:tcPr>
          <w:p w14:paraId="68338343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3119" w:type="dxa"/>
          </w:tcPr>
          <w:p w14:paraId="1B3F83F3" w14:textId="77777777" w:rsidR="00500677" w:rsidRPr="00500677" w:rsidRDefault="00500677" w:rsidP="007011E6">
            <w:pPr>
              <w:rPr>
                <w:sz w:val="20"/>
              </w:rPr>
            </w:pPr>
          </w:p>
        </w:tc>
      </w:tr>
      <w:tr w:rsidR="00500677" w14:paraId="5715E237" w14:textId="77777777" w:rsidTr="00500677">
        <w:tc>
          <w:tcPr>
            <w:tcW w:w="2263" w:type="dxa"/>
          </w:tcPr>
          <w:p w14:paraId="4C1D9F33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6946" w:type="dxa"/>
          </w:tcPr>
          <w:p w14:paraId="27713B60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1559" w:type="dxa"/>
          </w:tcPr>
          <w:p w14:paraId="3DFF8F2B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3119" w:type="dxa"/>
          </w:tcPr>
          <w:p w14:paraId="10242E6E" w14:textId="77777777" w:rsidR="00500677" w:rsidRPr="00500677" w:rsidRDefault="00500677" w:rsidP="007011E6">
            <w:pPr>
              <w:rPr>
                <w:sz w:val="20"/>
              </w:rPr>
            </w:pPr>
          </w:p>
        </w:tc>
      </w:tr>
    </w:tbl>
    <w:p w14:paraId="44B389B0" w14:textId="77777777" w:rsidR="00500677" w:rsidRPr="00805655" w:rsidRDefault="00500677" w:rsidP="00500677">
      <w:pPr>
        <w:pStyle w:val="Heading2"/>
      </w:pPr>
      <w:r>
        <w:t>Testing activity: Security</w:t>
      </w:r>
    </w:p>
    <w:tbl>
      <w:tblPr>
        <w:tblStyle w:val="ROItable"/>
        <w:tblW w:w="0" w:type="auto"/>
        <w:tblLook w:val="04A0" w:firstRow="1" w:lastRow="0" w:firstColumn="1" w:lastColumn="0" w:noHBand="0" w:noVBand="1"/>
      </w:tblPr>
      <w:tblGrid>
        <w:gridCol w:w="2257"/>
        <w:gridCol w:w="6916"/>
        <w:gridCol w:w="1557"/>
        <w:gridCol w:w="3212"/>
      </w:tblGrid>
      <w:tr w:rsidR="00500677" w14:paraId="0CE13E2C" w14:textId="77777777" w:rsidTr="00500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36B6066C" w14:textId="77777777" w:rsidR="00500677" w:rsidRPr="00500677" w:rsidRDefault="00500677" w:rsidP="007011E6">
            <w:pPr>
              <w:rPr>
                <w:sz w:val="26"/>
                <w:szCs w:val="26"/>
              </w:rPr>
            </w:pPr>
            <w:r w:rsidRPr="00500677">
              <w:rPr>
                <w:sz w:val="26"/>
                <w:szCs w:val="26"/>
              </w:rPr>
              <w:t>Testing tool</w:t>
            </w:r>
          </w:p>
        </w:tc>
        <w:tc>
          <w:tcPr>
            <w:tcW w:w="6946" w:type="dxa"/>
          </w:tcPr>
          <w:p w14:paraId="00211CC7" w14:textId="77777777" w:rsidR="00500677" w:rsidRPr="00500677" w:rsidRDefault="00500677" w:rsidP="007011E6">
            <w:pPr>
              <w:rPr>
                <w:sz w:val="26"/>
                <w:szCs w:val="26"/>
              </w:rPr>
            </w:pPr>
            <w:r w:rsidRPr="00500677">
              <w:rPr>
                <w:sz w:val="26"/>
                <w:szCs w:val="26"/>
              </w:rPr>
              <w:t>Screenshot</w:t>
            </w:r>
          </w:p>
        </w:tc>
        <w:tc>
          <w:tcPr>
            <w:tcW w:w="1559" w:type="dxa"/>
          </w:tcPr>
          <w:p w14:paraId="1159B2F9" w14:textId="77777777" w:rsidR="00500677" w:rsidRPr="00500677" w:rsidRDefault="00500677" w:rsidP="007011E6">
            <w:pPr>
              <w:rPr>
                <w:sz w:val="26"/>
                <w:szCs w:val="26"/>
              </w:rPr>
            </w:pPr>
            <w:r w:rsidRPr="00500677">
              <w:rPr>
                <w:sz w:val="26"/>
                <w:szCs w:val="26"/>
              </w:rPr>
              <w:t>Pass/fail</w:t>
            </w:r>
          </w:p>
        </w:tc>
        <w:tc>
          <w:tcPr>
            <w:tcW w:w="3224" w:type="dxa"/>
          </w:tcPr>
          <w:p w14:paraId="3933A22C" w14:textId="77777777" w:rsidR="00500677" w:rsidRPr="00500677" w:rsidRDefault="00500677" w:rsidP="007011E6">
            <w:pPr>
              <w:rPr>
                <w:sz w:val="26"/>
                <w:szCs w:val="26"/>
              </w:rPr>
            </w:pPr>
            <w:r w:rsidRPr="00500677">
              <w:rPr>
                <w:sz w:val="26"/>
                <w:szCs w:val="26"/>
              </w:rPr>
              <w:t>How to correct errors</w:t>
            </w:r>
          </w:p>
        </w:tc>
      </w:tr>
      <w:tr w:rsidR="00500677" w14:paraId="50E60F5C" w14:textId="77777777" w:rsidTr="00500677">
        <w:tc>
          <w:tcPr>
            <w:tcW w:w="2263" w:type="dxa"/>
          </w:tcPr>
          <w:p w14:paraId="381ACEEA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6946" w:type="dxa"/>
          </w:tcPr>
          <w:p w14:paraId="7780B1EF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1559" w:type="dxa"/>
          </w:tcPr>
          <w:p w14:paraId="1F37103E" w14:textId="77777777" w:rsidR="00500677" w:rsidRPr="00500677" w:rsidRDefault="00500677" w:rsidP="007011E6">
            <w:pPr>
              <w:rPr>
                <w:sz w:val="20"/>
              </w:rPr>
            </w:pPr>
          </w:p>
        </w:tc>
        <w:tc>
          <w:tcPr>
            <w:tcW w:w="3224" w:type="dxa"/>
          </w:tcPr>
          <w:p w14:paraId="1E76DC17" w14:textId="77777777" w:rsidR="00500677" w:rsidRPr="00500677" w:rsidRDefault="00500677" w:rsidP="007011E6">
            <w:pPr>
              <w:rPr>
                <w:sz w:val="20"/>
              </w:rPr>
            </w:pPr>
          </w:p>
        </w:tc>
      </w:tr>
    </w:tbl>
    <w:p w14:paraId="24E80E52" w14:textId="77777777" w:rsidR="00500677" w:rsidRPr="0077181A" w:rsidRDefault="00500677" w:rsidP="00500677">
      <w:pPr>
        <w:rPr>
          <w:lang w:eastAsia="en-AU"/>
        </w:rPr>
      </w:pPr>
    </w:p>
    <w:p w14:paraId="757A27B8" w14:textId="77777777" w:rsidR="005A6805" w:rsidRPr="005A6805" w:rsidRDefault="005A6805" w:rsidP="005A6805"/>
    <w:sectPr w:rsidR="005A6805" w:rsidRPr="005A6805" w:rsidSect="00500677">
      <w:headerReference w:type="default" r:id="rId11"/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071F3" w14:textId="77777777" w:rsidR="00500677" w:rsidRDefault="00500677" w:rsidP="00A25945">
      <w:pPr>
        <w:spacing w:after="0" w:line="240" w:lineRule="auto"/>
      </w:pPr>
      <w:r>
        <w:separator/>
      </w:r>
    </w:p>
  </w:endnote>
  <w:endnote w:type="continuationSeparator" w:id="0">
    <w:p w14:paraId="77CF69BA" w14:textId="77777777" w:rsidR="00500677" w:rsidRDefault="00500677" w:rsidP="00A2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50C9B" w14:textId="3FBFCCD3" w:rsidR="00A25945" w:rsidRDefault="00E8327E" w:rsidP="00500677">
    <w:pPr>
      <w:pStyle w:val="Subtitle"/>
      <w:tabs>
        <w:tab w:val="right" w:pos="13892"/>
      </w:tabs>
      <w:jc w:val="left"/>
      <w:rPr>
        <w:noProof/>
      </w:rPr>
    </w:pPr>
    <w:r>
      <w:t>Red Opal</w:t>
    </w:r>
    <w:r w:rsidR="00A25945">
      <w:t xml:space="preserve"> Innovations</w:t>
    </w:r>
    <w:r w:rsidR="00A25945">
      <w:tab/>
      <w:t xml:space="preserve">Page </w:t>
    </w:r>
    <w:r w:rsidR="00A25945">
      <w:fldChar w:fldCharType="begin"/>
    </w:r>
    <w:r w:rsidR="00A25945">
      <w:instrText xml:space="preserve"> PAGE   \* MERGEFORMAT </w:instrText>
    </w:r>
    <w:r w:rsidR="00A25945">
      <w:fldChar w:fldCharType="separate"/>
    </w:r>
    <w:r w:rsidR="005A6805">
      <w:rPr>
        <w:noProof/>
      </w:rPr>
      <w:t>1</w:t>
    </w:r>
    <w:r w:rsidR="00A25945">
      <w:rPr>
        <w:noProof/>
      </w:rPr>
      <w:fldChar w:fldCharType="end"/>
    </w:r>
  </w:p>
  <w:p w14:paraId="3C219DA2" w14:textId="6BB47654" w:rsidR="006314B1" w:rsidRPr="006314B1" w:rsidRDefault="006314B1" w:rsidP="0024011F">
    <w:pPr>
      <w:pStyle w:val="Subtitle"/>
      <w:tabs>
        <w:tab w:val="right" w:pos="13892"/>
      </w:tabs>
      <w:jc w:val="left"/>
    </w:pPr>
    <w:r>
      <w:t>[Student name]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52FD9" w14:textId="77777777" w:rsidR="00500677" w:rsidRDefault="00500677" w:rsidP="00A25945">
      <w:pPr>
        <w:spacing w:after="0" w:line="240" w:lineRule="auto"/>
      </w:pPr>
      <w:r>
        <w:separator/>
      </w:r>
    </w:p>
  </w:footnote>
  <w:footnote w:type="continuationSeparator" w:id="0">
    <w:p w14:paraId="69E0FC3B" w14:textId="77777777" w:rsidR="00500677" w:rsidRDefault="00500677" w:rsidP="00A2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6EA4E" w14:textId="77777777" w:rsidR="00BC1DA3" w:rsidRDefault="005A6805" w:rsidP="00E0598F">
    <w:pPr>
      <w:pStyle w:val="Subtitle"/>
      <w:tabs>
        <w:tab w:val="right" w:pos="8931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31F19F35" wp14:editId="1D757AD7">
          <wp:simplePos x="0" y="0"/>
          <wp:positionH relativeFrom="margin">
            <wp:posOffset>0</wp:posOffset>
          </wp:positionH>
          <wp:positionV relativeFrom="paragraph">
            <wp:posOffset>-153035</wp:posOffset>
          </wp:positionV>
          <wp:extent cx="932811" cy="486285"/>
          <wp:effectExtent l="0" t="0" r="1270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oi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811" cy="486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0677">
      <w:t>Website testing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77"/>
    <w:rsid w:val="00020120"/>
    <w:rsid w:val="000750E8"/>
    <w:rsid w:val="00081222"/>
    <w:rsid w:val="001142B0"/>
    <w:rsid w:val="001312BE"/>
    <w:rsid w:val="001A50C3"/>
    <w:rsid w:val="002351B5"/>
    <w:rsid w:val="0024011F"/>
    <w:rsid w:val="0029638D"/>
    <w:rsid w:val="002E572B"/>
    <w:rsid w:val="002F23A6"/>
    <w:rsid w:val="0033120A"/>
    <w:rsid w:val="003876F3"/>
    <w:rsid w:val="00387771"/>
    <w:rsid w:val="00420316"/>
    <w:rsid w:val="00453CF1"/>
    <w:rsid w:val="004D1195"/>
    <w:rsid w:val="00500677"/>
    <w:rsid w:val="00572FFC"/>
    <w:rsid w:val="00580E41"/>
    <w:rsid w:val="00595EAD"/>
    <w:rsid w:val="005A6805"/>
    <w:rsid w:val="006314B1"/>
    <w:rsid w:val="006540BF"/>
    <w:rsid w:val="006B4F3A"/>
    <w:rsid w:val="006D740F"/>
    <w:rsid w:val="00713AF8"/>
    <w:rsid w:val="0071627B"/>
    <w:rsid w:val="00746622"/>
    <w:rsid w:val="00790AE1"/>
    <w:rsid w:val="00794CD1"/>
    <w:rsid w:val="007A12C1"/>
    <w:rsid w:val="007C1788"/>
    <w:rsid w:val="0082797C"/>
    <w:rsid w:val="008472FD"/>
    <w:rsid w:val="0085456A"/>
    <w:rsid w:val="0089478F"/>
    <w:rsid w:val="008A61AB"/>
    <w:rsid w:val="008D49FD"/>
    <w:rsid w:val="00925254"/>
    <w:rsid w:val="00955ECB"/>
    <w:rsid w:val="009C342B"/>
    <w:rsid w:val="00A25945"/>
    <w:rsid w:val="00AA77CE"/>
    <w:rsid w:val="00AB67FD"/>
    <w:rsid w:val="00AC4EA9"/>
    <w:rsid w:val="00AD40E7"/>
    <w:rsid w:val="00B00E71"/>
    <w:rsid w:val="00B30ADC"/>
    <w:rsid w:val="00B70B39"/>
    <w:rsid w:val="00B70F46"/>
    <w:rsid w:val="00BC1DA3"/>
    <w:rsid w:val="00C35081"/>
    <w:rsid w:val="00D9431A"/>
    <w:rsid w:val="00DB3D0B"/>
    <w:rsid w:val="00DC2B94"/>
    <w:rsid w:val="00DF5B00"/>
    <w:rsid w:val="00E0598F"/>
    <w:rsid w:val="00E8327E"/>
    <w:rsid w:val="00F80415"/>
    <w:rsid w:val="00FC3568"/>
    <w:rsid w:val="00FC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41A1"/>
  <w15:chartTrackingRefBased/>
  <w15:docId w15:val="{FC0FC820-98E1-49BA-9796-F2AF6EFF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0677"/>
    <w:pPr>
      <w:tabs>
        <w:tab w:val="left" w:pos="284"/>
      </w:tabs>
      <w:spacing w:before="120" w:after="120" w:line="300" w:lineRule="auto"/>
    </w:pPr>
    <w:rPr>
      <w:rFonts w:ascii="Trebuchet MS" w:hAnsi="Trebuchet MS" w:cstheme="minorHAnsi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415"/>
    <w:pPr>
      <w:keepNext/>
      <w:keepLines/>
      <w:spacing w:before="40" w:after="0"/>
      <w:outlineLvl w:val="2"/>
    </w:pPr>
    <w:rPr>
      <w:rFonts w:eastAsia="Consolas" w:cs="Consolas"/>
      <w:b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F3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F80415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4D1195"/>
    <w:p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6B4F3A"/>
    <w:rPr>
      <w:rFonts w:ascii="Trebuchet MS" w:eastAsiaTheme="majorEastAsia" w:hAnsi="Trebuchet MS" w:cstheme="majorBidi"/>
      <w:i/>
      <w:iCs/>
      <w:color w:val="7F7F7F" w:themeColor="text1" w:themeTint="80"/>
      <w:lang w:val="en-AU"/>
    </w:rPr>
  </w:style>
  <w:style w:type="table" w:customStyle="1" w:styleId="ROItable">
    <w:name w:val="ROI table"/>
    <w:basedOn w:val="TableGrid1"/>
    <w:uiPriority w:val="99"/>
    <w:rsid w:val="005A6805"/>
    <w:pPr>
      <w:spacing w:after="0" w:line="240" w:lineRule="auto"/>
    </w:pPr>
    <w:rPr>
      <w:rFonts w:ascii="Trebuchet MS" w:hAnsi="Trebuchet MS"/>
      <w:sz w:val="20"/>
      <w:szCs w:val="20"/>
      <w:lang w:val="en-AU" w:eastAsia="en-AU"/>
    </w:r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1142B0"/>
    <w:pPr>
      <w:jc w:val="center"/>
    </w:pPr>
    <w:rPr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006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win\Downloads\ROI_documen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5D04800C33842669FB3C7A0DC1C7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EB00-8182-4F5C-8653-182922ED6F64}"/>
      </w:docPartPr>
      <w:docPartBody>
        <w:p w:rsidR="00076DC8" w:rsidRDefault="00474BBE" w:rsidP="00474BBE">
          <w:pPr>
            <w:pStyle w:val="E5D04800C33842669FB3C7A0DC1C79C3"/>
          </w:pPr>
          <w:r w:rsidRPr="00AC04D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BE"/>
    <w:rsid w:val="00076DC8"/>
    <w:rsid w:val="0047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4BBE"/>
    <w:rPr>
      <w:color w:val="808080"/>
    </w:rPr>
  </w:style>
  <w:style w:type="paragraph" w:customStyle="1" w:styleId="E5D04800C33842669FB3C7A0DC1C79C3">
    <w:name w:val="E5D04800C33842669FB3C7A0DC1C79C3"/>
    <w:rsid w:val="00474B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5F788BA59DE44B51678E89DCF7E75" ma:contentTypeVersion="15" ma:contentTypeDescription="Create a new document." ma:contentTypeScope="" ma:versionID="cb47d9d1694cb8c99a21054570ad185d">
  <xsd:schema xmlns:xsd="http://www.w3.org/2001/XMLSchema" xmlns:xs="http://www.w3.org/2001/XMLSchema" xmlns:p="http://schemas.microsoft.com/office/2006/metadata/properties" xmlns:ns1="http://schemas.microsoft.com/sharepoint/v3" xmlns:ns2="e4584580-0af9-45d8-8325-98b5def19251" xmlns:ns3="d55f8265-e7ea-4f0a-b324-e74dee5827b1" targetNamespace="http://schemas.microsoft.com/office/2006/metadata/properties" ma:root="true" ma:fieldsID="03670e52d6fbecf34db77d9bbb62918f" ns1:_="" ns2:_="" ns3:_="">
    <xsd:import namespace="http://schemas.microsoft.com/sharepoint/v3"/>
    <xsd:import namespace="e4584580-0af9-45d8-8325-98b5def19251"/>
    <xsd:import namespace="d55f8265-e7ea-4f0a-b324-e74dee58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84580-0af9-45d8-8325-98b5def1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8265-e7ea-4f0a-b324-e74dee582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5f8265-e7ea-4f0a-b324-e74dee5827b1">
      <UserInfo>
        <DisplayName/>
        <AccountId xsi:nil="true"/>
        <AccountType/>
      </UserInfo>
    </SharedWithUsers>
    <MediaLengthInSeconds xmlns="e4584580-0af9-45d8-8325-98b5def19251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C5F02F2-D262-40C7-B98A-59531FD0C1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51D1A0-06ED-4000-9FC3-A4D83C353F7B}"/>
</file>

<file path=customXml/itemProps3.xml><?xml version="1.0" encoding="utf-8"?>
<ds:datastoreItem xmlns:ds="http://schemas.openxmlformats.org/officeDocument/2006/customXml" ds:itemID="{1E43B004-D949-4E2D-BD87-A6AD8734B4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8FE426-5A02-4080-9759-6FC8B82057CA}">
  <ds:schemaRefs>
    <ds:schemaRef ds:uri="http://purl.org/dc/terms/"/>
    <ds:schemaRef ds:uri="http://schemas.microsoft.com/office/2006/documentManagement/types"/>
    <ds:schemaRef ds:uri="d1b297cf-cecf-433c-8d83-b65c82823c03"/>
    <ds:schemaRef ds:uri="71388609-154d-4fe7-8821-763768ec172a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ROI_document_template.dotx</Template>
  <TotalTime>6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Krause</dc:creator>
  <cp:keywords/>
  <dc:description/>
  <cp:lastModifiedBy>Carla Rumble</cp:lastModifiedBy>
  <cp:revision>6</cp:revision>
  <cp:lastPrinted>2015-12-06T07:33:00Z</cp:lastPrinted>
  <dcterms:created xsi:type="dcterms:W3CDTF">2021-01-14T05:25:00Z</dcterms:created>
  <dcterms:modified xsi:type="dcterms:W3CDTF">2022-02-18T06:46:00Z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0x01010001A5F788BA59DE44B51678E89DCF7E75</vt:lpwstr>
  </property>
  <property fmtid="{D5CDD505-2E9C-101B-9397-08002B2CF9AE}" pid="3" name="Order">
    <vt:r8>341900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