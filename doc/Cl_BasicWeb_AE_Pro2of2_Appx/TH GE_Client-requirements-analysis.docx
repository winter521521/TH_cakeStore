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B6ED1B" w14:textId="77777777" w:rsidR="00BD63AC" w:rsidRDefault="00BD63AC" w:rsidP="00887A96">
      <w:pPr>
        <w:jc w:val="center"/>
        <w:rPr>
          <w:b/>
          <w:bCs/>
        </w:rPr>
      </w:pPr>
    </w:p>
    <w:p w14:paraId="17B2E15A" w14:textId="77777777" w:rsidR="00BD63AC" w:rsidRDefault="00BD63AC" w:rsidP="00887A96">
      <w:pPr>
        <w:jc w:val="center"/>
        <w:rPr>
          <w:b/>
          <w:bCs/>
        </w:rPr>
      </w:pPr>
    </w:p>
    <w:p w14:paraId="447C0A8B" w14:textId="77777777" w:rsidR="00BD63AC" w:rsidRDefault="00BD63AC" w:rsidP="00887A96">
      <w:pPr>
        <w:jc w:val="center"/>
        <w:rPr>
          <w:b/>
          <w:bCs/>
        </w:rPr>
      </w:pPr>
    </w:p>
    <w:p w14:paraId="65AD4FF5" w14:textId="77777777" w:rsidR="00EF2C58" w:rsidRPr="000A2AFC" w:rsidRDefault="00866F04" w:rsidP="005660DB">
      <w:pPr>
        <w:pStyle w:val="Title"/>
        <w:rPr>
          <w:rFonts w:asciiTheme="minorHAnsi" w:hAnsiTheme="minorHAnsi" w:cstheme="minorHAnsi"/>
          <w:color w:val="BF8F00" w:themeColor="accent4" w:themeShade="BF"/>
          <w:sz w:val="64"/>
          <w:szCs w:val="64"/>
        </w:rPr>
      </w:pPr>
      <w:r w:rsidRPr="000A2AFC">
        <w:rPr>
          <w:rFonts w:asciiTheme="minorHAnsi" w:hAnsiTheme="minorHAnsi" w:cstheme="minorHAnsi"/>
          <w:color w:val="BF8F00" w:themeColor="accent4" w:themeShade="BF"/>
          <w:sz w:val="64"/>
          <w:szCs w:val="64"/>
        </w:rPr>
        <w:t xml:space="preserve">Client </w:t>
      </w:r>
      <w:r w:rsidR="00887A96" w:rsidRPr="000A2AFC">
        <w:rPr>
          <w:rFonts w:asciiTheme="minorHAnsi" w:hAnsiTheme="minorHAnsi" w:cstheme="minorHAnsi"/>
          <w:color w:val="BF8F00" w:themeColor="accent4" w:themeShade="BF"/>
          <w:sz w:val="64"/>
          <w:szCs w:val="64"/>
        </w:rPr>
        <w:t xml:space="preserve">Requirements </w:t>
      </w:r>
      <w:r w:rsidRPr="000A2AFC">
        <w:rPr>
          <w:rFonts w:asciiTheme="minorHAnsi" w:hAnsiTheme="minorHAnsi" w:cstheme="minorHAnsi"/>
          <w:color w:val="BF8F00" w:themeColor="accent4" w:themeShade="BF"/>
          <w:sz w:val="64"/>
          <w:szCs w:val="64"/>
        </w:rPr>
        <w:t>Analysis</w:t>
      </w:r>
    </w:p>
    <w:p w14:paraId="44E16590" w14:textId="77777777" w:rsidR="0099479D" w:rsidRPr="0099479D" w:rsidRDefault="007E765F" w:rsidP="0099479D">
      <w:pPr>
        <w:pStyle w:val="ListParagraph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0740FF" wp14:editId="665547A2">
                <wp:simplePos x="0" y="0"/>
                <wp:positionH relativeFrom="margin">
                  <wp:align>left</wp:align>
                </wp:positionH>
                <wp:positionV relativeFrom="paragraph">
                  <wp:posOffset>245745</wp:posOffset>
                </wp:positionV>
                <wp:extent cx="6648450" cy="28575"/>
                <wp:effectExtent l="0" t="0" r="19050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48450" cy="285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90A947" id="Straight Connector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9.35pt" to="523.5pt,2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16020CF2" w14:textId="77777777" w:rsidR="0099479D" w:rsidRDefault="0099479D" w:rsidP="0099479D">
      <w:pPr>
        <w:pStyle w:val="ListParagraph"/>
        <w:rPr>
          <w:b/>
          <w:bCs/>
        </w:rPr>
      </w:pPr>
    </w:p>
    <w:p w14:paraId="67B76C44" w14:textId="77777777" w:rsidR="0099479D" w:rsidRDefault="0099479D" w:rsidP="0099479D">
      <w:pPr>
        <w:pStyle w:val="ListParagraph"/>
        <w:rPr>
          <w:b/>
          <w:bCs/>
        </w:rPr>
      </w:pPr>
    </w:p>
    <w:p w14:paraId="02C14A11" w14:textId="77777777" w:rsidR="0099479D" w:rsidRDefault="0099479D" w:rsidP="0099479D">
      <w:pPr>
        <w:pStyle w:val="ListParagraph"/>
        <w:rPr>
          <w:b/>
          <w:bCs/>
        </w:rPr>
      </w:pPr>
    </w:p>
    <w:p w14:paraId="4C432E17" w14:textId="677CC514" w:rsidR="00BA62A9" w:rsidRPr="009843CD" w:rsidRDefault="00527DFD" w:rsidP="009843CD">
      <w:pPr>
        <w:rPr>
          <w:rFonts w:cstheme="minorHAnsi"/>
          <w:b/>
          <w:bCs/>
          <w:color w:val="404040" w:themeColor="text1" w:themeTint="BF"/>
          <w:sz w:val="28"/>
          <w:szCs w:val="28"/>
        </w:rPr>
      </w:pPr>
      <w:r w:rsidRPr="009843CD">
        <w:rPr>
          <w:rFonts w:cstheme="minorHAnsi"/>
          <w:b/>
          <w:bCs/>
          <w:color w:val="404040" w:themeColor="text1" w:themeTint="BF"/>
          <w:sz w:val="28"/>
          <w:szCs w:val="28"/>
        </w:rPr>
        <w:t xml:space="preserve">PROJECT NAME: </w:t>
      </w:r>
      <w:r w:rsidR="00A21488" w:rsidRPr="009843CD">
        <w:rPr>
          <w:rFonts w:cstheme="minorHAnsi"/>
          <w:b/>
          <w:bCs/>
          <w:color w:val="404040" w:themeColor="text1" w:themeTint="BF"/>
          <w:sz w:val="28"/>
          <w:szCs w:val="28"/>
        </w:rPr>
        <w:t>[</w:t>
      </w:r>
      <w:r w:rsidR="00EC57F6" w:rsidRPr="00EC57F6">
        <w:rPr>
          <w:rFonts w:cstheme="minorHAnsi"/>
          <w:b/>
          <w:bCs/>
          <w:i/>
          <w:color w:val="404040" w:themeColor="text1" w:themeTint="BF"/>
          <w:sz w:val="28"/>
          <w:szCs w:val="28"/>
        </w:rPr>
        <w:t>Special Cakes for All Occasions</w:t>
      </w:r>
      <w:r w:rsidR="00CD3AB1" w:rsidRPr="009843CD">
        <w:rPr>
          <w:rFonts w:cstheme="minorHAnsi"/>
          <w:b/>
          <w:bCs/>
          <w:color w:val="404040" w:themeColor="text1" w:themeTint="BF"/>
          <w:sz w:val="28"/>
          <w:szCs w:val="28"/>
        </w:rPr>
        <w:t>]</w:t>
      </w:r>
    </w:p>
    <w:p w14:paraId="484BFFE0" w14:textId="49521227" w:rsidR="00527DFD" w:rsidRPr="009843CD" w:rsidRDefault="00D539D5" w:rsidP="009843CD">
      <w:pPr>
        <w:rPr>
          <w:rFonts w:cstheme="minorHAnsi"/>
          <w:color w:val="404040" w:themeColor="text1" w:themeTint="BF"/>
          <w:sz w:val="28"/>
          <w:szCs w:val="28"/>
        </w:rPr>
      </w:pPr>
      <w:r w:rsidRPr="009843CD">
        <w:rPr>
          <w:rFonts w:cstheme="minorHAnsi"/>
          <w:b/>
          <w:bCs/>
          <w:color w:val="404040" w:themeColor="text1" w:themeTint="BF"/>
          <w:sz w:val="28"/>
          <w:szCs w:val="28"/>
        </w:rPr>
        <w:t>DATE:</w:t>
      </w:r>
      <w:r w:rsidR="00CD3AB1" w:rsidRPr="009843CD">
        <w:rPr>
          <w:rFonts w:cstheme="minorHAnsi"/>
          <w:b/>
          <w:bCs/>
          <w:color w:val="404040" w:themeColor="text1" w:themeTint="BF"/>
          <w:sz w:val="28"/>
          <w:szCs w:val="28"/>
        </w:rPr>
        <w:t xml:space="preserve"> [</w:t>
      </w:r>
      <w:r w:rsidR="00EC57F6">
        <w:rPr>
          <w:rFonts w:cstheme="minorHAnsi"/>
          <w:b/>
          <w:bCs/>
          <w:color w:val="404040" w:themeColor="text1" w:themeTint="BF"/>
          <w:sz w:val="28"/>
          <w:szCs w:val="28"/>
        </w:rPr>
        <w:t>23</w:t>
      </w:r>
      <w:r w:rsidR="001270B3" w:rsidRPr="009843CD">
        <w:rPr>
          <w:rFonts w:cstheme="minorHAnsi"/>
          <w:b/>
          <w:bCs/>
          <w:color w:val="404040" w:themeColor="text1" w:themeTint="BF"/>
          <w:sz w:val="28"/>
          <w:szCs w:val="28"/>
        </w:rPr>
        <w:t>/</w:t>
      </w:r>
      <w:r w:rsidR="00EC57F6">
        <w:rPr>
          <w:rFonts w:cstheme="minorHAnsi"/>
          <w:b/>
          <w:bCs/>
          <w:color w:val="404040" w:themeColor="text1" w:themeTint="BF"/>
          <w:sz w:val="28"/>
          <w:szCs w:val="28"/>
        </w:rPr>
        <w:t>06</w:t>
      </w:r>
      <w:r w:rsidR="00CD3AB1" w:rsidRPr="009843CD">
        <w:rPr>
          <w:rFonts w:cstheme="minorHAnsi"/>
          <w:b/>
          <w:bCs/>
          <w:color w:val="404040" w:themeColor="text1" w:themeTint="BF"/>
          <w:sz w:val="28"/>
          <w:szCs w:val="28"/>
        </w:rPr>
        <w:t>/</w:t>
      </w:r>
      <w:r w:rsidR="00EC57F6">
        <w:rPr>
          <w:rFonts w:cstheme="minorHAnsi"/>
          <w:b/>
          <w:bCs/>
          <w:color w:val="404040" w:themeColor="text1" w:themeTint="BF"/>
          <w:sz w:val="28"/>
          <w:szCs w:val="28"/>
        </w:rPr>
        <w:t>2025</w:t>
      </w:r>
      <w:r w:rsidR="00CD3AB1" w:rsidRPr="009843CD">
        <w:rPr>
          <w:rFonts w:cstheme="minorHAnsi"/>
          <w:b/>
          <w:bCs/>
          <w:color w:val="404040" w:themeColor="text1" w:themeTint="BF"/>
          <w:sz w:val="28"/>
          <w:szCs w:val="28"/>
        </w:rPr>
        <w:t>]</w:t>
      </w:r>
    </w:p>
    <w:p w14:paraId="26A404DA" w14:textId="4154B5FF" w:rsidR="00DA3435" w:rsidRPr="009843CD" w:rsidRDefault="005F61E6" w:rsidP="009843CD">
      <w:pPr>
        <w:rPr>
          <w:rFonts w:cstheme="minorHAnsi"/>
          <w:color w:val="404040" w:themeColor="text1" w:themeTint="BF"/>
          <w:sz w:val="28"/>
          <w:szCs w:val="28"/>
        </w:rPr>
      </w:pPr>
      <w:r w:rsidRPr="009843CD">
        <w:rPr>
          <w:rFonts w:cstheme="minorHAnsi"/>
          <w:b/>
          <w:bCs/>
          <w:color w:val="404040" w:themeColor="text1" w:themeTint="BF"/>
          <w:sz w:val="28"/>
          <w:szCs w:val="28"/>
        </w:rPr>
        <w:t>Student name</w:t>
      </w:r>
      <w:r w:rsidR="00CD3AB1" w:rsidRPr="009843CD">
        <w:rPr>
          <w:rFonts w:cstheme="minorHAnsi"/>
          <w:b/>
          <w:bCs/>
          <w:color w:val="404040" w:themeColor="text1" w:themeTint="BF"/>
          <w:sz w:val="28"/>
          <w:szCs w:val="28"/>
        </w:rPr>
        <w:t xml:space="preserve"> [</w:t>
      </w:r>
      <w:r w:rsidR="00EC57F6">
        <w:rPr>
          <w:rFonts w:cstheme="minorHAnsi"/>
          <w:b/>
          <w:bCs/>
          <w:color w:val="404040" w:themeColor="text1" w:themeTint="BF"/>
          <w:sz w:val="28"/>
          <w:szCs w:val="28"/>
        </w:rPr>
        <w:t>Ting Hu</w:t>
      </w:r>
      <w:r w:rsidR="00CD3AB1" w:rsidRPr="009843CD">
        <w:rPr>
          <w:rFonts w:cstheme="minorHAnsi"/>
          <w:b/>
          <w:bCs/>
          <w:color w:val="404040" w:themeColor="text1" w:themeTint="BF"/>
          <w:sz w:val="28"/>
          <w:szCs w:val="28"/>
        </w:rPr>
        <w:t>]</w:t>
      </w:r>
    </w:p>
    <w:p w14:paraId="7D5AD5D1" w14:textId="77777777" w:rsidR="008966F7" w:rsidRPr="008966F7" w:rsidRDefault="008966F7" w:rsidP="008966F7">
      <w:pPr>
        <w:rPr>
          <w:b/>
          <w:bCs/>
        </w:rPr>
      </w:pPr>
    </w:p>
    <w:p w14:paraId="20C99CBA" w14:textId="77777777" w:rsidR="001F379C" w:rsidRDefault="001F379C" w:rsidP="006457BA"/>
    <w:p w14:paraId="718E5153" w14:textId="77777777" w:rsidR="00ED1431" w:rsidRDefault="00ED1431" w:rsidP="006457BA"/>
    <w:p w14:paraId="7BD2E179" w14:textId="77777777" w:rsidR="00ED1431" w:rsidRDefault="00ED1431" w:rsidP="006457BA"/>
    <w:p w14:paraId="6420D6C4" w14:textId="77777777" w:rsidR="00ED1431" w:rsidRDefault="00ED1431" w:rsidP="006457BA"/>
    <w:p w14:paraId="5ADC0820" w14:textId="77777777" w:rsidR="00ED1431" w:rsidRDefault="00ED1431" w:rsidP="006457BA"/>
    <w:p w14:paraId="4630952E" w14:textId="77777777" w:rsidR="00E634D4" w:rsidRDefault="00E634D4" w:rsidP="006457BA">
      <w:pPr>
        <w:rPr>
          <w:noProof/>
        </w:rPr>
      </w:pPr>
    </w:p>
    <w:p w14:paraId="50D7F295" w14:textId="77777777" w:rsidR="00523F6D" w:rsidRDefault="00523F6D" w:rsidP="006457BA">
      <w:pPr>
        <w:rPr>
          <w:noProof/>
        </w:rPr>
      </w:pPr>
    </w:p>
    <w:p w14:paraId="0782150D" w14:textId="77777777" w:rsidR="00523F6D" w:rsidRDefault="00523F6D" w:rsidP="006457BA">
      <w:pPr>
        <w:rPr>
          <w:noProof/>
        </w:rPr>
      </w:pPr>
    </w:p>
    <w:p w14:paraId="246E3BD0" w14:textId="77777777" w:rsidR="00523F6D" w:rsidRDefault="00523F6D" w:rsidP="006457BA">
      <w:pPr>
        <w:rPr>
          <w:noProof/>
        </w:rPr>
      </w:pPr>
    </w:p>
    <w:p w14:paraId="33F954DC" w14:textId="77777777" w:rsidR="00523F6D" w:rsidRDefault="00523F6D" w:rsidP="006457BA">
      <w:pPr>
        <w:rPr>
          <w:noProof/>
        </w:rPr>
      </w:pPr>
    </w:p>
    <w:p w14:paraId="7F393B88" w14:textId="77777777" w:rsidR="00523F6D" w:rsidRDefault="00523F6D" w:rsidP="006457BA">
      <w:pPr>
        <w:rPr>
          <w:noProof/>
        </w:rPr>
      </w:pPr>
    </w:p>
    <w:p w14:paraId="51ADD8C6" w14:textId="77777777" w:rsidR="00523F6D" w:rsidRDefault="00523F6D" w:rsidP="006457BA">
      <w:pPr>
        <w:rPr>
          <w:noProof/>
        </w:rPr>
      </w:pPr>
    </w:p>
    <w:p w14:paraId="15621440" w14:textId="77777777" w:rsidR="0099479D" w:rsidRDefault="0099479D">
      <w:pPr>
        <w:rPr>
          <w:b/>
          <w:bCs/>
        </w:rPr>
      </w:pPr>
    </w:p>
    <w:p w14:paraId="6EAF9970" w14:textId="77777777" w:rsidR="00ED1431" w:rsidRDefault="00ED1431">
      <w:pPr>
        <w:rPr>
          <w:b/>
          <w:bCs/>
        </w:rPr>
      </w:pPr>
    </w:p>
    <w:p w14:paraId="619E54BF" w14:textId="77777777" w:rsidR="00ED1431" w:rsidRDefault="00ED1431">
      <w:pPr>
        <w:rPr>
          <w:b/>
          <w:bCs/>
        </w:rPr>
      </w:pPr>
    </w:p>
    <w:p w14:paraId="1226155B" w14:textId="77777777" w:rsidR="0099479D" w:rsidRDefault="0099479D">
      <w:pPr>
        <w:rPr>
          <w:b/>
          <w:bCs/>
          <w:sz w:val="28"/>
          <w:szCs w:val="28"/>
        </w:rPr>
      </w:pPr>
    </w:p>
    <w:p w14:paraId="5A0E0219" w14:textId="77777777" w:rsidR="00ED1431" w:rsidRPr="00ED1431" w:rsidRDefault="00ED1431">
      <w:pPr>
        <w:rPr>
          <w:b/>
          <w:bCs/>
          <w:sz w:val="28"/>
          <w:szCs w:val="28"/>
        </w:rPr>
      </w:pPr>
    </w:p>
    <w:p w14:paraId="66736234" w14:textId="77777777" w:rsidR="000F044D" w:rsidRPr="009337BF" w:rsidRDefault="000F044D" w:rsidP="00523F6D">
      <w:pPr>
        <w:pStyle w:val="ListParagraph"/>
        <w:numPr>
          <w:ilvl w:val="0"/>
          <w:numId w:val="6"/>
        </w:numPr>
        <w:rPr>
          <w:b/>
          <w:bCs/>
          <w:color w:val="BF8F00" w:themeColor="accent4" w:themeShade="BF"/>
          <w:sz w:val="32"/>
          <w:szCs w:val="32"/>
        </w:rPr>
      </w:pPr>
      <w:r w:rsidRPr="009337BF">
        <w:rPr>
          <w:b/>
          <w:bCs/>
          <w:noProof/>
          <w:color w:val="BF8F00" w:themeColor="accent4" w:themeShade="BF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0A9F940" wp14:editId="43CBFF91">
                <wp:simplePos x="0" y="0"/>
                <wp:positionH relativeFrom="margin">
                  <wp:align>left</wp:align>
                </wp:positionH>
                <wp:positionV relativeFrom="paragraph">
                  <wp:posOffset>243205</wp:posOffset>
                </wp:positionV>
                <wp:extent cx="6724650" cy="47625"/>
                <wp:effectExtent l="0" t="0" r="19050" b="2857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24650" cy="476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74A699" id="Straight Connector 6" o:spid="_x0000_s1026" style="position:absolute;flip:y;z-index:25166540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9.15pt" to="529.5pt,2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" strokecolor="#4472c4" strokeweight=".5pt">
                <v:stroke joinstyle="miter"/>
                <w10:wrap anchorx="margin"/>
              </v:line>
            </w:pict>
          </mc:Fallback>
        </mc:AlternateContent>
      </w:r>
      <w:r w:rsidR="00523F6D" w:rsidRPr="009337BF">
        <w:rPr>
          <w:b/>
          <w:bCs/>
          <w:color w:val="BF8F00" w:themeColor="accent4" w:themeShade="BF"/>
          <w:sz w:val="32"/>
          <w:szCs w:val="32"/>
        </w:rPr>
        <w:t>Client</w:t>
      </w:r>
      <w:r w:rsidRPr="009337BF">
        <w:rPr>
          <w:b/>
          <w:bCs/>
          <w:color w:val="BF8F00" w:themeColor="accent4" w:themeShade="BF"/>
          <w:sz w:val="32"/>
          <w:szCs w:val="32"/>
        </w:rPr>
        <w:t xml:space="preserve"> Requirements</w:t>
      </w:r>
    </w:p>
    <w:p w14:paraId="738B5F05" w14:textId="77777777" w:rsidR="000F044D" w:rsidRDefault="000F044D" w:rsidP="000F044D">
      <w:pPr>
        <w:rPr>
          <w:b/>
          <w:bCs/>
        </w:rPr>
      </w:pPr>
    </w:p>
    <w:p w14:paraId="44C945DE" w14:textId="77777777" w:rsidR="000F044D" w:rsidRPr="001D4C2E" w:rsidRDefault="00523F6D" w:rsidP="005E278D">
      <w:pPr>
        <w:pStyle w:val="ListParagraph"/>
        <w:numPr>
          <w:ilvl w:val="1"/>
          <w:numId w:val="6"/>
        </w:numPr>
        <w:rPr>
          <w:b/>
          <w:bCs/>
          <w:color w:val="0070C0"/>
        </w:rPr>
      </w:pPr>
      <w:r w:rsidRPr="001D4C2E">
        <w:rPr>
          <w:b/>
          <w:bCs/>
          <w:color w:val="0070C0"/>
        </w:rPr>
        <w:t>WEBPAGE R</w:t>
      </w:r>
      <w:r w:rsidR="005E278D" w:rsidRPr="001D4C2E">
        <w:rPr>
          <w:b/>
          <w:bCs/>
          <w:color w:val="0070C0"/>
        </w:rPr>
        <w:t>EQUIREMENTS</w:t>
      </w:r>
    </w:p>
    <w:p w14:paraId="788A23A5" w14:textId="0D9D5338" w:rsidR="00E04036" w:rsidRPr="00E04036" w:rsidRDefault="005E278D" w:rsidP="00E04036">
      <w:pPr>
        <w:pStyle w:val="ListParagraph"/>
        <w:numPr>
          <w:ilvl w:val="0"/>
          <w:numId w:val="18"/>
        </w:numPr>
        <w:rPr>
          <w:b/>
          <w:bCs/>
        </w:rPr>
      </w:pPr>
      <w:r>
        <w:t>[</w:t>
      </w:r>
      <w:r w:rsidR="00B352D8">
        <w:t xml:space="preserve">Contain three </w:t>
      </w:r>
      <w:r w:rsidR="00FC3715">
        <w:t>pages</w:t>
      </w:r>
      <w:r w:rsidR="00CA1C34">
        <w:t>]</w:t>
      </w:r>
    </w:p>
    <w:p w14:paraId="66867483" w14:textId="54D60070" w:rsidR="00E04036" w:rsidRPr="00E04036" w:rsidRDefault="00E04036" w:rsidP="00E04036">
      <w:pPr>
        <w:pStyle w:val="ListParagraph"/>
        <w:numPr>
          <w:ilvl w:val="0"/>
          <w:numId w:val="18"/>
        </w:numPr>
        <w:rPr>
          <w:b/>
          <w:bCs/>
        </w:rPr>
      </w:pPr>
      <w:r>
        <w:t>[</w:t>
      </w:r>
      <w:r w:rsidR="00FC3715">
        <w:t xml:space="preserve">full functional </w:t>
      </w:r>
      <w:r w:rsidR="0096013A">
        <w:t>and display correctly in common browsers</w:t>
      </w:r>
      <w:r>
        <w:t>]</w:t>
      </w:r>
    </w:p>
    <w:p w14:paraId="4F30C44B" w14:textId="68335CDB" w:rsidR="00E04036" w:rsidRPr="00E04036" w:rsidRDefault="00E04036" w:rsidP="00E04036">
      <w:pPr>
        <w:pStyle w:val="ListParagraph"/>
        <w:numPr>
          <w:ilvl w:val="0"/>
          <w:numId w:val="18"/>
        </w:numPr>
        <w:rPr>
          <w:b/>
          <w:bCs/>
        </w:rPr>
      </w:pPr>
      <w:r>
        <w:t>[</w:t>
      </w:r>
      <w:r w:rsidR="009A2396">
        <w:t xml:space="preserve">ROI maintain </w:t>
      </w:r>
      <w:r w:rsidR="00DA1918">
        <w:t>website</w:t>
      </w:r>
      <w:r>
        <w:t>]</w:t>
      </w:r>
    </w:p>
    <w:p w14:paraId="1CE75102" w14:textId="77777777" w:rsidR="005E278D" w:rsidRPr="00364D41" w:rsidRDefault="00E04036" w:rsidP="005E278D">
      <w:pPr>
        <w:pStyle w:val="ListParagraph"/>
        <w:numPr>
          <w:ilvl w:val="1"/>
          <w:numId w:val="6"/>
        </w:numPr>
        <w:rPr>
          <w:b/>
          <w:bCs/>
          <w:color w:val="0070C0"/>
        </w:rPr>
      </w:pPr>
      <w:r w:rsidRPr="00364D41">
        <w:rPr>
          <w:b/>
          <w:bCs/>
          <w:color w:val="0070C0"/>
        </w:rPr>
        <w:t>FUNCTIONAL REQUIREMENTS</w:t>
      </w:r>
    </w:p>
    <w:p w14:paraId="711B7272" w14:textId="27C2CBE4" w:rsidR="00FA794C" w:rsidRPr="006028F6" w:rsidRDefault="006028F6" w:rsidP="00250389">
      <w:pPr>
        <w:pStyle w:val="ListParagraph"/>
        <w:numPr>
          <w:ilvl w:val="0"/>
          <w:numId w:val="19"/>
        </w:numPr>
        <w:rPr>
          <w:b/>
          <w:bCs/>
        </w:rPr>
      </w:pPr>
      <w:r>
        <w:t>[</w:t>
      </w:r>
      <w:r w:rsidR="00501952">
        <w:t>The logo</w:t>
      </w:r>
      <w:r w:rsidR="00501952">
        <w:t>s</w:t>
      </w:r>
      <w:r w:rsidR="00501952">
        <w:t xml:space="preserve"> links Home page</w:t>
      </w:r>
      <w:r>
        <w:t>]</w:t>
      </w:r>
    </w:p>
    <w:p w14:paraId="45026C82" w14:textId="6812596C" w:rsidR="006028F6" w:rsidRPr="006028F6" w:rsidRDefault="006028F6" w:rsidP="006028F6">
      <w:pPr>
        <w:pStyle w:val="ListParagraph"/>
        <w:numPr>
          <w:ilvl w:val="0"/>
          <w:numId w:val="19"/>
        </w:numPr>
        <w:rPr>
          <w:b/>
          <w:bCs/>
        </w:rPr>
      </w:pPr>
      <w:r>
        <w:t>[</w:t>
      </w:r>
      <w:r w:rsidR="006637D1">
        <w:t xml:space="preserve">cakes </w:t>
      </w:r>
      <w:r w:rsidR="00115A9F">
        <w:t>and price</w:t>
      </w:r>
      <w:r w:rsidR="009D24B3">
        <w:t>, order online</w:t>
      </w:r>
      <w:r>
        <w:t>]</w:t>
      </w:r>
    </w:p>
    <w:p w14:paraId="3E512EA0" w14:textId="6332FD0A" w:rsidR="00115A9F" w:rsidRPr="009D24B3" w:rsidRDefault="006028F6" w:rsidP="009D24B3">
      <w:pPr>
        <w:pStyle w:val="ListParagraph"/>
        <w:numPr>
          <w:ilvl w:val="0"/>
          <w:numId w:val="19"/>
        </w:numPr>
        <w:rPr>
          <w:b/>
          <w:bCs/>
        </w:rPr>
      </w:pPr>
      <w:r>
        <w:t>[</w:t>
      </w:r>
      <w:r w:rsidR="00E14F55">
        <w:t>Jobs offered</w:t>
      </w:r>
      <w:r w:rsidR="009D24B3">
        <w:t>, contact by filling the online form</w:t>
      </w:r>
      <w:r>
        <w:t>]</w:t>
      </w:r>
    </w:p>
    <w:p w14:paraId="51C0EBCF" w14:textId="77777777" w:rsidR="00FA794C" w:rsidRPr="00364D41" w:rsidRDefault="00523F6D" w:rsidP="005E278D">
      <w:pPr>
        <w:pStyle w:val="ListParagraph"/>
        <w:numPr>
          <w:ilvl w:val="1"/>
          <w:numId w:val="6"/>
        </w:numPr>
        <w:rPr>
          <w:b/>
          <w:bCs/>
          <w:color w:val="0070C0"/>
        </w:rPr>
      </w:pPr>
      <w:r w:rsidRPr="00364D41">
        <w:rPr>
          <w:b/>
          <w:bCs/>
          <w:color w:val="0070C0"/>
        </w:rPr>
        <w:t>STYLE REQUIREMENTS INCLUDING SPECIFIC COLOURS AND ANY SPECIFICS ABOUT THE LOGO</w:t>
      </w:r>
    </w:p>
    <w:p w14:paraId="42A58CBA" w14:textId="77777777" w:rsidR="00F66699" w:rsidRPr="00F66699" w:rsidRDefault="00521D70" w:rsidP="00F66699">
      <w:pPr>
        <w:pStyle w:val="ListParagraph"/>
        <w:numPr>
          <w:ilvl w:val="0"/>
          <w:numId w:val="20"/>
        </w:numPr>
        <w:rPr>
          <w:b/>
          <w:bCs/>
        </w:rPr>
      </w:pPr>
      <w:r>
        <w:t>[</w:t>
      </w:r>
      <w:r w:rsidR="00A25082">
        <w:t>consistent background, a web banner image and the company logo</w:t>
      </w:r>
      <w:r w:rsidR="003E1C82">
        <w:t>]</w:t>
      </w:r>
    </w:p>
    <w:p w14:paraId="6ED836DE" w14:textId="77777777" w:rsidR="00E64F09" w:rsidRDefault="003E1C82" w:rsidP="00E64F09">
      <w:pPr>
        <w:pStyle w:val="ListParagraph"/>
        <w:numPr>
          <w:ilvl w:val="0"/>
          <w:numId w:val="20"/>
        </w:numPr>
      </w:pPr>
      <w:r w:rsidRPr="00C12D7D">
        <w:t>[</w:t>
      </w:r>
      <w:r w:rsidR="00F66699" w:rsidRPr="00C12D7D">
        <w:t>Main page heading</w:t>
      </w:r>
      <w:r w:rsidR="00D770C5">
        <w:t>,</w:t>
      </w:r>
      <w:r w:rsidR="00D770C5" w:rsidRPr="00D770C5">
        <w:t xml:space="preserve"> </w:t>
      </w:r>
      <w:r w:rsidR="00D770C5" w:rsidRPr="00C12D7D">
        <w:t xml:space="preserve">Page </w:t>
      </w:r>
      <w:r w:rsidR="000218C9" w:rsidRPr="00C12D7D">
        <w:t>subheading</w:t>
      </w:r>
      <w:r w:rsidR="00D770C5" w:rsidRPr="00C12D7D">
        <w:t xml:space="preserve"> (tag line)</w:t>
      </w:r>
      <w:r w:rsidR="00D770C5">
        <w:t>,</w:t>
      </w:r>
      <w:r w:rsidR="00D770C5" w:rsidRPr="00D770C5">
        <w:t xml:space="preserve"> </w:t>
      </w:r>
      <w:r w:rsidR="000218C9" w:rsidRPr="00C12D7D">
        <w:t>Subheading</w:t>
      </w:r>
      <w:r w:rsidR="00C12D7D" w:rsidRPr="00C12D7D">
        <w:t>]</w:t>
      </w:r>
    </w:p>
    <w:p w14:paraId="53EB7D23" w14:textId="5B29D4DE" w:rsidR="003E1C82" w:rsidRPr="00C12D7D" w:rsidRDefault="003E1C82" w:rsidP="00E64F09">
      <w:pPr>
        <w:pStyle w:val="ListParagraph"/>
        <w:numPr>
          <w:ilvl w:val="0"/>
          <w:numId w:val="20"/>
        </w:numPr>
      </w:pPr>
      <w:r w:rsidRPr="00C12D7D">
        <w:t>[</w:t>
      </w:r>
      <w:r w:rsidR="00E64F09" w:rsidRPr="00B461D5">
        <w:t>The logo needs to appear on a white background</w:t>
      </w:r>
      <w:r w:rsidR="00D770C5">
        <w:t>]</w:t>
      </w:r>
    </w:p>
    <w:p w14:paraId="0C2C775E" w14:textId="1F63DEB8" w:rsidR="00523F6D" w:rsidRDefault="00523F6D" w:rsidP="00523F6D">
      <w:pPr>
        <w:pStyle w:val="ListParagraph"/>
        <w:numPr>
          <w:ilvl w:val="0"/>
          <w:numId w:val="20"/>
        </w:numPr>
      </w:pPr>
      <w:r w:rsidRPr="00C12D7D">
        <w:t>[</w:t>
      </w:r>
      <w:r w:rsidR="000218C9">
        <w:t>Font: Arial</w:t>
      </w:r>
      <w:r w:rsidRPr="00C12D7D">
        <w:t>]</w:t>
      </w:r>
    </w:p>
    <w:p w14:paraId="5CC7277B" w14:textId="672542CC" w:rsidR="00622E8B" w:rsidRPr="00C12D7D" w:rsidRDefault="00622E8B" w:rsidP="00523F6D">
      <w:pPr>
        <w:pStyle w:val="ListParagraph"/>
        <w:numPr>
          <w:ilvl w:val="0"/>
          <w:numId w:val="20"/>
        </w:numPr>
      </w:pPr>
      <w:r>
        <w:t>[Footer:</w:t>
      </w:r>
      <w:r w:rsidR="00CB27CD">
        <w:t xml:space="preserve"> </w:t>
      </w:r>
      <w:r>
        <w:t xml:space="preserve">year </w:t>
      </w:r>
      <w:r w:rsidR="00CB27CD">
        <w:t xml:space="preserve">of </w:t>
      </w:r>
      <w:r w:rsidR="000218C9">
        <w:t xml:space="preserve">created, </w:t>
      </w:r>
      <w:r w:rsidR="00CB27CD">
        <w:t>full name of creator</w:t>
      </w:r>
      <w:r>
        <w:t>]</w:t>
      </w:r>
    </w:p>
    <w:p w14:paraId="19F5DA3D" w14:textId="77777777" w:rsidR="00D92470" w:rsidRPr="00364D41" w:rsidRDefault="00523F6D" w:rsidP="00D92470">
      <w:pPr>
        <w:pStyle w:val="ListParagraph"/>
        <w:numPr>
          <w:ilvl w:val="1"/>
          <w:numId w:val="6"/>
        </w:numPr>
        <w:rPr>
          <w:b/>
          <w:bCs/>
          <w:color w:val="0070C0"/>
        </w:rPr>
      </w:pPr>
      <w:r w:rsidRPr="00364D41">
        <w:rPr>
          <w:b/>
          <w:bCs/>
          <w:color w:val="0070C0"/>
        </w:rPr>
        <w:t>IMAGE REQUIREMENTS</w:t>
      </w:r>
    </w:p>
    <w:p w14:paraId="07C217CD" w14:textId="706D7022" w:rsidR="008E420A" w:rsidRPr="008E420A" w:rsidRDefault="00D92470" w:rsidP="00D92470">
      <w:pPr>
        <w:pStyle w:val="ListParagraph"/>
        <w:numPr>
          <w:ilvl w:val="0"/>
          <w:numId w:val="21"/>
        </w:numPr>
        <w:rPr>
          <w:b/>
          <w:bCs/>
        </w:rPr>
      </w:pPr>
      <w:r>
        <w:t>[</w:t>
      </w:r>
      <w:r w:rsidR="009A2EE7" w:rsidRPr="00FD0707">
        <w:t>three images to be sourced</w:t>
      </w:r>
      <w:r w:rsidR="003A2867">
        <w:t>.</w:t>
      </w:r>
      <w:r w:rsidR="003A2867" w:rsidRPr="003A2867">
        <w:t xml:space="preserve"> </w:t>
      </w:r>
      <w:r w:rsidR="003A2867" w:rsidRPr="00FD0707">
        <w:t>promote the business in a professional and positive manner</w:t>
      </w:r>
      <w:r w:rsidR="003A2867">
        <w:t>.</w:t>
      </w:r>
      <w:r w:rsidR="003A2867" w:rsidRPr="003A2867">
        <w:t xml:space="preserve"> </w:t>
      </w:r>
      <w:r w:rsidR="003A2867" w:rsidRPr="00FD0707">
        <w:t>include customers in a bakery, people eating cake, people baking and so on</w:t>
      </w:r>
      <w:r w:rsidR="009A2EE7">
        <w:t>]</w:t>
      </w:r>
    </w:p>
    <w:p w14:paraId="51A1DDBE" w14:textId="715C6A8B" w:rsidR="00E54A44" w:rsidRPr="00E54A44" w:rsidRDefault="008E420A" w:rsidP="00E54A44">
      <w:pPr>
        <w:pStyle w:val="ListParagraph"/>
        <w:numPr>
          <w:ilvl w:val="0"/>
          <w:numId w:val="21"/>
        </w:numPr>
        <w:rPr>
          <w:b/>
          <w:bCs/>
        </w:rPr>
      </w:pPr>
      <w:r>
        <w:t>[</w:t>
      </w:r>
      <w:r w:rsidR="00485410" w:rsidRPr="00FD0707">
        <w:t>skills in image manipulation</w:t>
      </w:r>
      <w:r w:rsidR="00485410">
        <w:t>:</w:t>
      </w:r>
      <w:r w:rsidR="00FE1F89" w:rsidRPr="00FE1F89">
        <w:t xml:space="preserve"> </w:t>
      </w:r>
      <w:r w:rsidR="00FE1F89" w:rsidRPr="00FD0707">
        <w:t>a monochrome effect or the addition of a slight texture</w:t>
      </w:r>
      <w:r>
        <w:t>]</w:t>
      </w:r>
    </w:p>
    <w:p w14:paraId="77E4A230" w14:textId="331FE98A" w:rsidR="002D61C8" w:rsidRPr="00EC0378" w:rsidRDefault="008E420A" w:rsidP="00EC0378">
      <w:pPr>
        <w:pStyle w:val="ListParagraph"/>
        <w:numPr>
          <w:ilvl w:val="0"/>
          <w:numId w:val="21"/>
        </w:numPr>
        <w:rPr>
          <w:b/>
          <w:bCs/>
        </w:rPr>
      </w:pPr>
      <w:r>
        <w:t>[</w:t>
      </w:r>
      <w:r w:rsidR="00E54A44" w:rsidRPr="00FD0707">
        <w:t>The web banner</w:t>
      </w:r>
      <w:r w:rsidR="00E54A44">
        <w:t>:</w:t>
      </w:r>
      <w:r w:rsidR="00E54A44" w:rsidRPr="00FD0707">
        <w:t xml:space="preserve">Width 1200px, height 360px.The two images for the Home and About pages:Width </w:t>
      </w:r>
      <w:r w:rsidR="00E54A44">
        <w:t>975</w:t>
      </w:r>
      <w:r w:rsidR="00E54A44" w:rsidRPr="00FD0707">
        <w:t>px, height 750px.</w:t>
      </w:r>
      <w:r>
        <w:t>]</w:t>
      </w:r>
    </w:p>
    <w:p w14:paraId="192EFA1C" w14:textId="77777777" w:rsidR="005861AD" w:rsidRPr="00364D41" w:rsidRDefault="00523F6D" w:rsidP="002811E5">
      <w:pPr>
        <w:pStyle w:val="ListParagraph"/>
        <w:numPr>
          <w:ilvl w:val="1"/>
          <w:numId w:val="6"/>
        </w:numPr>
        <w:rPr>
          <w:b/>
          <w:bCs/>
          <w:color w:val="0070C0"/>
        </w:rPr>
      </w:pPr>
      <w:r w:rsidRPr="00364D41">
        <w:rPr>
          <w:b/>
          <w:bCs/>
          <w:color w:val="0070C0"/>
        </w:rPr>
        <w:t>WEBSITE ACCESSIBILITY REUIREMENTS</w:t>
      </w:r>
    </w:p>
    <w:p w14:paraId="3A3DC296" w14:textId="236CF0C4" w:rsidR="002811E5" w:rsidRPr="00F233CA" w:rsidRDefault="00B21797" w:rsidP="00C31FE0">
      <w:pPr>
        <w:pStyle w:val="ListBullet"/>
      </w:pPr>
      <w:r w:rsidRPr="00F233CA">
        <w:t>[</w:t>
      </w:r>
      <w:r w:rsidR="00C31FE0">
        <w:rPr>
          <w:rFonts w:ascii="Segoe UI" w:hAnsi="Segoe UI" w:cs="Segoe UI"/>
          <w:shd w:val="clear" w:color="auto" w:fill="FFFFFF"/>
        </w:rPr>
        <w:t xml:space="preserve"> </w:t>
      </w:r>
      <w:r w:rsidR="00C31FE0" w:rsidRPr="00FD0707">
        <w:t>display consistently in common browsers</w:t>
      </w:r>
      <w:r w:rsidR="00523F6D" w:rsidRPr="00F233CA">
        <w:t>]</w:t>
      </w:r>
    </w:p>
    <w:p w14:paraId="6E5EDA18" w14:textId="0144A683" w:rsidR="00B21797" w:rsidRPr="000A6C27" w:rsidRDefault="00B21797" w:rsidP="00497A17">
      <w:pPr>
        <w:pStyle w:val="ListBullet"/>
      </w:pPr>
      <w:r>
        <w:t>[</w:t>
      </w:r>
      <w:r w:rsidR="00497A17" w:rsidRPr="00FD0707">
        <w:t>use valid markup</w:t>
      </w:r>
      <w:r>
        <w:t>]</w:t>
      </w:r>
    </w:p>
    <w:p w14:paraId="47E1B03F" w14:textId="3236C50B" w:rsidR="00B21797" w:rsidRDefault="00B21797" w:rsidP="0030304C">
      <w:pPr>
        <w:pStyle w:val="ListBullet"/>
      </w:pPr>
      <w:r>
        <w:t>[</w:t>
      </w:r>
      <w:r w:rsidR="0030304C" w:rsidRPr="00FD0707">
        <w:t>meet the most current Web Content Accessibility Guidelines</w:t>
      </w:r>
      <w:r>
        <w:t>]</w:t>
      </w:r>
    </w:p>
    <w:p w14:paraId="6B610E92" w14:textId="123F83CC" w:rsidR="0030304C" w:rsidRPr="0030304C" w:rsidRDefault="007F22AB" w:rsidP="007F22AB">
      <w:pPr>
        <w:pStyle w:val="ListBullet"/>
      </w:pPr>
      <w:r>
        <w:t>[</w:t>
      </w:r>
      <w:r w:rsidRPr="00FD0707">
        <w:t>be tested for security issues.</w:t>
      </w:r>
      <w:r>
        <w:t>]</w:t>
      </w:r>
    </w:p>
    <w:p w14:paraId="38333F86" w14:textId="77777777" w:rsidR="00F9138A" w:rsidRDefault="00F9138A" w:rsidP="002D61C8"/>
    <w:p w14:paraId="2118BAF8" w14:textId="77777777" w:rsidR="00523F6D" w:rsidRDefault="00523F6D" w:rsidP="002D61C8"/>
    <w:p w14:paraId="4CC973EA" w14:textId="77777777" w:rsidR="00523F6D" w:rsidRDefault="00523F6D" w:rsidP="002D61C8"/>
    <w:p w14:paraId="6770BE35" w14:textId="77777777" w:rsidR="00523F6D" w:rsidRDefault="00523F6D" w:rsidP="002D61C8"/>
    <w:p w14:paraId="6B3DEE2A" w14:textId="77777777" w:rsidR="00523F6D" w:rsidRDefault="00523F6D" w:rsidP="002D61C8"/>
    <w:p w14:paraId="41E6A536" w14:textId="77777777" w:rsidR="00523F6D" w:rsidRDefault="00523F6D" w:rsidP="002D61C8"/>
    <w:p w14:paraId="485CEE72" w14:textId="77777777" w:rsidR="00523F6D" w:rsidRDefault="00523F6D" w:rsidP="002D61C8"/>
    <w:p w14:paraId="30345F7C" w14:textId="77777777" w:rsidR="00E14297" w:rsidRDefault="00E14297" w:rsidP="00397AB1">
      <w:pPr>
        <w:rPr>
          <w:b/>
          <w:bCs/>
        </w:rPr>
      </w:pPr>
    </w:p>
    <w:p w14:paraId="643FEA3E" w14:textId="77777777" w:rsidR="009337BF" w:rsidRDefault="009337BF" w:rsidP="00397AB1">
      <w:pPr>
        <w:rPr>
          <w:b/>
          <w:bCs/>
        </w:rPr>
      </w:pPr>
    </w:p>
    <w:p w14:paraId="030A3055" w14:textId="77777777" w:rsidR="00D50303" w:rsidRDefault="00D50303" w:rsidP="00397AB1">
      <w:pPr>
        <w:rPr>
          <w:b/>
          <w:bCs/>
        </w:rPr>
      </w:pPr>
    </w:p>
    <w:p w14:paraId="38ECDE42" w14:textId="77777777" w:rsidR="00D50303" w:rsidRPr="001D4C2E" w:rsidRDefault="00D50303" w:rsidP="00082311">
      <w:pPr>
        <w:pStyle w:val="ListParagraph"/>
        <w:numPr>
          <w:ilvl w:val="0"/>
          <w:numId w:val="6"/>
        </w:numPr>
        <w:rPr>
          <w:b/>
          <w:bCs/>
          <w:color w:val="BF8F00" w:themeColor="accent4" w:themeShade="BF"/>
          <w:sz w:val="32"/>
          <w:szCs w:val="32"/>
        </w:rPr>
      </w:pPr>
      <w:r w:rsidRPr="001D4C2E">
        <w:rPr>
          <w:b/>
          <w:bCs/>
          <w:noProof/>
          <w:color w:val="BF8F00" w:themeColor="accent4" w:themeShade="BF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4182623" wp14:editId="2D7BB2A1">
                <wp:simplePos x="0" y="0"/>
                <wp:positionH relativeFrom="margin">
                  <wp:align>left</wp:align>
                </wp:positionH>
                <wp:positionV relativeFrom="paragraph">
                  <wp:posOffset>151765</wp:posOffset>
                </wp:positionV>
                <wp:extent cx="6724650" cy="47625"/>
                <wp:effectExtent l="0" t="0" r="19050" b="2857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24650" cy="476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D6A13C" id="Straight Connector 15" o:spid="_x0000_s1026" style="position:absolute;flip:y;z-index:25167564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1.95pt" to="529.5pt,1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" strokecolor="#4472c4" strokeweight=".5pt">
                <v:stroke joinstyle="miter"/>
                <w10:wrap anchorx="margin"/>
              </v:line>
            </w:pict>
          </mc:Fallback>
        </mc:AlternateContent>
      </w:r>
      <w:r w:rsidR="00082311" w:rsidRPr="001D4C2E">
        <w:rPr>
          <w:b/>
          <w:bCs/>
          <w:color w:val="BF8F00" w:themeColor="accent4" w:themeShade="BF"/>
          <w:sz w:val="32"/>
          <w:szCs w:val="32"/>
        </w:rPr>
        <w:t>Appendixes</w:t>
      </w:r>
    </w:p>
    <w:p w14:paraId="7217585A" w14:textId="77777777" w:rsidR="00D50303" w:rsidRDefault="00D50303" w:rsidP="00D50303">
      <w:pPr>
        <w:rPr>
          <w:b/>
          <w:bCs/>
        </w:rPr>
      </w:pPr>
    </w:p>
    <w:p w14:paraId="04A56564" w14:textId="77777777" w:rsidR="00082311" w:rsidRPr="00364D41" w:rsidRDefault="00082311" w:rsidP="00364D41">
      <w:pPr>
        <w:pStyle w:val="ListParagraph"/>
        <w:numPr>
          <w:ilvl w:val="1"/>
          <w:numId w:val="6"/>
        </w:numPr>
        <w:rPr>
          <w:b/>
          <w:bCs/>
          <w:color w:val="0070C0"/>
        </w:rPr>
      </w:pPr>
      <w:r w:rsidRPr="00364D41">
        <w:rPr>
          <w:b/>
          <w:bCs/>
          <w:color w:val="0070C0"/>
        </w:rPr>
        <w:t>REFERENCES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163CC" w:rsidRPr="00F163CC" w14:paraId="41232317" w14:textId="77777777" w:rsidTr="00654FB4">
        <w:tc>
          <w:tcPr>
            <w:tcW w:w="3116" w:type="dxa"/>
            <w:shd w:val="clear" w:color="auto" w:fill="BFBFBF" w:themeFill="background1" w:themeFillShade="BF"/>
          </w:tcPr>
          <w:p w14:paraId="582F67FF" w14:textId="77777777" w:rsidR="00F163CC" w:rsidRPr="00F163CC" w:rsidRDefault="00CB4661" w:rsidP="00F163C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DOC NAME/VERSION</w:t>
            </w:r>
          </w:p>
        </w:tc>
        <w:tc>
          <w:tcPr>
            <w:tcW w:w="3117" w:type="dxa"/>
            <w:shd w:val="clear" w:color="auto" w:fill="BFBFBF" w:themeFill="background1" w:themeFillShade="BF"/>
          </w:tcPr>
          <w:p w14:paraId="2DB58418" w14:textId="77777777" w:rsidR="00F163CC" w:rsidRPr="00F163CC" w:rsidRDefault="00CB4661" w:rsidP="00F163C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3117" w:type="dxa"/>
            <w:shd w:val="clear" w:color="auto" w:fill="BFBFBF" w:themeFill="background1" w:themeFillShade="BF"/>
          </w:tcPr>
          <w:p w14:paraId="27995A1F" w14:textId="77777777" w:rsidR="00F163CC" w:rsidRPr="00F163CC" w:rsidRDefault="00CB4661" w:rsidP="00F163C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LOCATION</w:t>
            </w:r>
          </w:p>
        </w:tc>
      </w:tr>
      <w:tr w:rsidR="00F163CC" w14:paraId="3F9948AA" w14:textId="77777777" w:rsidTr="00F163CC">
        <w:tc>
          <w:tcPr>
            <w:tcW w:w="3116" w:type="dxa"/>
          </w:tcPr>
          <w:p w14:paraId="7C05FC4C" w14:textId="77777777" w:rsidR="00F163CC" w:rsidRPr="00CB4661" w:rsidRDefault="00CB4661" w:rsidP="00397AB1">
            <w:r>
              <w:t>[name/version of doc]</w:t>
            </w:r>
          </w:p>
        </w:tc>
        <w:tc>
          <w:tcPr>
            <w:tcW w:w="3117" w:type="dxa"/>
          </w:tcPr>
          <w:p w14:paraId="0CACF2BD" w14:textId="77777777" w:rsidR="00F163CC" w:rsidRPr="00CB4661" w:rsidRDefault="00437E3F" w:rsidP="00397AB1">
            <w:r>
              <w:t>[describe doc]</w:t>
            </w:r>
          </w:p>
        </w:tc>
        <w:tc>
          <w:tcPr>
            <w:tcW w:w="3117" w:type="dxa"/>
          </w:tcPr>
          <w:p w14:paraId="61E8EB57" w14:textId="77777777" w:rsidR="00F163CC" w:rsidRPr="00437E3F" w:rsidRDefault="00437E3F" w:rsidP="00397AB1">
            <w:r>
              <w:t>[where is it? URL, physical local</w:t>
            </w:r>
            <w:r w:rsidR="00082311">
              <w:t>]</w:t>
            </w:r>
          </w:p>
        </w:tc>
      </w:tr>
      <w:tr w:rsidR="00F163CC" w14:paraId="13953F79" w14:textId="77777777" w:rsidTr="00F163CC">
        <w:tc>
          <w:tcPr>
            <w:tcW w:w="3116" w:type="dxa"/>
          </w:tcPr>
          <w:p w14:paraId="76857659" w14:textId="77777777" w:rsidR="00F163CC" w:rsidRDefault="00F163CC" w:rsidP="00397AB1">
            <w:pPr>
              <w:rPr>
                <w:b/>
                <w:bCs/>
              </w:rPr>
            </w:pPr>
          </w:p>
        </w:tc>
        <w:tc>
          <w:tcPr>
            <w:tcW w:w="3117" w:type="dxa"/>
          </w:tcPr>
          <w:p w14:paraId="791A374E" w14:textId="77777777" w:rsidR="00F163CC" w:rsidRDefault="00F163CC" w:rsidP="00397AB1">
            <w:pPr>
              <w:rPr>
                <w:b/>
                <w:bCs/>
              </w:rPr>
            </w:pPr>
          </w:p>
        </w:tc>
        <w:tc>
          <w:tcPr>
            <w:tcW w:w="3117" w:type="dxa"/>
          </w:tcPr>
          <w:p w14:paraId="7DC898A7" w14:textId="77777777" w:rsidR="00F163CC" w:rsidRDefault="00F163CC" w:rsidP="00397AB1">
            <w:pPr>
              <w:rPr>
                <w:b/>
                <w:bCs/>
              </w:rPr>
            </w:pPr>
          </w:p>
        </w:tc>
      </w:tr>
      <w:tr w:rsidR="00F163CC" w14:paraId="152B66EA" w14:textId="77777777" w:rsidTr="00F163CC">
        <w:tc>
          <w:tcPr>
            <w:tcW w:w="3116" w:type="dxa"/>
          </w:tcPr>
          <w:p w14:paraId="5FB0C1B9" w14:textId="77777777" w:rsidR="00F163CC" w:rsidRDefault="00F163CC" w:rsidP="00397AB1">
            <w:pPr>
              <w:rPr>
                <w:b/>
                <w:bCs/>
              </w:rPr>
            </w:pPr>
          </w:p>
        </w:tc>
        <w:tc>
          <w:tcPr>
            <w:tcW w:w="3117" w:type="dxa"/>
          </w:tcPr>
          <w:p w14:paraId="1B04BBF6" w14:textId="77777777" w:rsidR="00F163CC" w:rsidRDefault="00F163CC" w:rsidP="00397AB1">
            <w:pPr>
              <w:rPr>
                <w:b/>
                <w:bCs/>
              </w:rPr>
            </w:pPr>
          </w:p>
        </w:tc>
        <w:tc>
          <w:tcPr>
            <w:tcW w:w="3117" w:type="dxa"/>
          </w:tcPr>
          <w:p w14:paraId="1FAB9978" w14:textId="77777777" w:rsidR="00F163CC" w:rsidRDefault="00F163CC" w:rsidP="00397AB1">
            <w:pPr>
              <w:rPr>
                <w:b/>
                <w:bCs/>
              </w:rPr>
            </w:pPr>
          </w:p>
        </w:tc>
      </w:tr>
    </w:tbl>
    <w:p w14:paraId="3D17DC13" w14:textId="77777777" w:rsidR="00D50303" w:rsidRDefault="00D50303" w:rsidP="00397AB1">
      <w:pPr>
        <w:rPr>
          <w:b/>
          <w:bCs/>
        </w:rPr>
      </w:pPr>
    </w:p>
    <w:p w14:paraId="5762A02A" w14:textId="77777777" w:rsidR="00082311" w:rsidRPr="00364D41" w:rsidRDefault="00E06134" w:rsidP="00364D41">
      <w:pPr>
        <w:pStyle w:val="ListParagraph"/>
        <w:numPr>
          <w:ilvl w:val="1"/>
          <w:numId w:val="6"/>
        </w:numPr>
        <w:rPr>
          <w:b/>
          <w:bCs/>
          <w:color w:val="0070C0"/>
        </w:rPr>
      </w:pPr>
      <w:r w:rsidRPr="00364D41">
        <w:rPr>
          <w:b/>
          <w:bCs/>
          <w:color w:val="0070C0"/>
        </w:rPr>
        <w:t>KEY TERMS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06134" w14:paraId="1462B92B" w14:textId="77777777" w:rsidTr="00654FB4">
        <w:tc>
          <w:tcPr>
            <w:tcW w:w="4675" w:type="dxa"/>
            <w:shd w:val="clear" w:color="auto" w:fill="BFBFBF" w:themeFill="background1" w:themeFillShade="BF"/>
          </w:tcPr>
          <w:p w14:paraId="7DA74E3C" w14:textId="77777777" w:rsidR="00E06134" w:rsidRDefault="00E06134" w:rsidP="00E0613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TERM</w:t>
            </w:r>
          </w:p>
        </w:tc>
        <w:tc>
          <w:tcPr>
            <w:tcW w:w="4675" w:type="dxa"/>
            <w:shd w:val="clear" w:color="auto" w:fill="BFBFBF" w:themeFill="background1" w:themeFillShade="BF"/>
          </w:tcPr>
          <w:p w14:paraId="167151FB" w14:textId="77777777" w:rsidR="00E06134" w:rsidRDefault="00E06134" w:rsidP="00E0613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DEFINITION</w:t>
            </w:r>
          </w:p>
        </w:tc>
      </w:tr>
      <w:tr w:rsidR="00E06134" w14:paraId="58AF2BBC" w14:textId="77777777" w:rsidTr="00E06134">
        <w:tc>
          <w:tcPr>
            <w:tcW w:w="4675" w:type="dxa"/>
          </w:tcPr>
          <w:p w14:paraId="2A6655D4" w14:textId="77777777" w:rsidR="00E06134" w:rsidRPr="00E06134" w:rsidRDefault="00E06134" w:rsidP="00397AB1">
            <w:r>
              <w:t>[term]</w:t>
            </w:r>
          </w:p>
        </w:tc>
        <w:tc>
          <w:tcPr>
            <w:tcW w:w="4675" w:type="dxa"/>
          </w:tcPr>
          <w:p w14:paraId="32F76A20" w14:textId="77777777" w:rsidR="00E06134" w:rsidRPr="00E06134" w:rsidRDefault="00E06134" w:rsidP="00397AB1">
            <w:r>
              <w:t>[definition]</w:t>
            </w:r>
          </w:p>
        </w:tc>
      </w:tr>
      <w:tr w:rsidR="00E06134" w14:paraId="3F80D47B" w14:textId="77777777" w:rsidTr="00E06134">
        <w:tc>
          <w:tcPr>
            <w:tcW w:w="4675" w:type="dxa"/>
          </w:tcPr>
          <w:p w14:paraId="532DAA88" w14:textId="77777777" w:rsidR="00E06134" w:rsidRDefault="00E06134" w:rsidP="00397AB1">
            <w:pPr>
              <w:rPr>
                <w:b/>
                <w:bCs/>
              </w:rPr>
            </w:pPr>
          </w:p>
        </w:tc>
        <w:tc>
          <w:tcPr>
            <w:tcW w:w="4675" w:type="dxa"/>
          </w:tcPr>
          <w:p w14:paraId="19F3F814" w14:textId="77777777" w:rsidR="00E06134" w:rsidRDefault="00E06134" w:rsidP="00397AB1">
            <w:pPr>
              <w:rPr>
                <w:b/>
                <w:bCs/>
              </w:rPr>
            </w:pPr>
          </w:p>
        </w:tc>
      </w:tr>
      <w:tr w:rsidR="00E06134" w14:paraId="61705BAB" w14:textId="77777777" w:rsidTr="00E06134">
        <w:tc>
          <w:tcPr>
            <w:tcW w:w="4675" w:type="dxa"/>
          </w:tcPr>
          <w:p w14:paraId="4C645BE2" w14:textId="77777777" w:rsidR="00E06134" w:rsidRDefault="00E06134" w:rsidP="00397AB1">
            <w:pPr>
              <w:rPr>
                <w:b/>
                <w:bCs/>
              </w:rPr>
            </w:pPr>
          </w:p>
        </w:tc>
        <w:tc>
          <w:tcPr>
            <w:tcW w:w="4675" w:type="dxa"/>
          </w:tcPr>
          <w:p w14:paraId="4125C7D7" w14:textId="77777777" w:rsidR="00E06134" w:rsidRDefault="00E06134" w:rsidP="00397AB1">
            <w:pPr>
              <w:rPr>
                <w:b/>
                <w:bCs/>
              </w:rPr>
            </w:pPr>
          </w:p>
        </w:tc>
      </w:tr>
    </w:tbl>
    <w:p w14:paraId="2E79A3C9" w14:textId="77777777" w:rsidR="00E06134" w:rsidRDefault="00E06134" w:rsidP="00397AB1">
      <w:pPr>
        <w:rPr>
          <w:b/>
          <w:bCs/>
        </w:rPr>
      </w:pPr>
    </w:p>
    <w:p w14:paraId="0B8D28BE" w14:textId="77777777" w:rsidR="00ED1431" w:rsidRDefault="00ED1431" w:rsidP="00397AB1">
      <w:pPr>
        <w:rPr>
          <w:b/>
          <w:bCs/>
        </w:rPr>
      </w:pPr>
    </w:p>
    <w:p w14:paraId="4160C8E1" w14:textId="77777777" w:rsidR="00ED1431" w:rsidRPr="00397AB1" w:rsidRDefault="00ED1431" w:rsidP="00397AB1">
      <w:pPr>
        <w:rPr>
          <w:b/>
          <w:bCs/>
        </w:rPr>
      </w:pPr>
    </w:p>
    <w:sectPr w:rsidR="00ED1431" w:rsidRPr="00397AB1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D4A734" w14:textId="77777777" w:rsidR="00D12181" w:rsidRDefault="00D12181" w:rsidP="00D9758A">
      <w:pPr>
        <w:spacing w:after="0" w:line="240" w:lineRule="auto"/>
      </w:pPr>
      <w:r>
        <w:separator/>
      </w:r>
    </w:p>
  </w:endnote>
  <w:endnote w:type="continuationSeparator" w:id="0">
    <w:p w14:paraId="2753474D" w14:textId="77777777" w:rsidR="00D12181" w:rsidRDefault="00D12181" w:rsidP="00D975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D813D2" w14:textId="77777777" w:rsidR="00B72D57" w:rsidRDefault="00B72D5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B1C564" w14:textId="77777777" w:rsidR="00523F6D" w:rsidRDefault="00523F6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0" allowOverlap="1" wp14:anchorId="7C0072FD" wp14:editId="38483BFD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1" name="MSIPCM5d1b4622ab21259edc57aca7" descr="{&quot;HashCode&quot;:1862326720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697E10C4" w14:textId="77777777" w:rsidR="00523F6D" w:rsidRPr="00523F6D" w:rsidRDefault="00B72D57" w:rsidP="00523F6D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C0072FD" id="_x0000_t202" coordsize="21600,21600" o:spt="202" path="m,l,21600r21600,l21600,xe">
              <v:stroke joinstyle="miter"/>
              <v:path gradientshapeok="t" o:connecttype="rect"/>
            </v:shapetype>
            <v:shape id="MSIPCM5d1b4622ab21259edc57aca7" o:spid="_x0000_s1027" type="#_x0000_t202" alt="{&quot;HashCode&quot;:1862326720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72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" o:allowincell="f" filled="f" stroked="f" strokeweight=".5pt">
              <v:textbox inset=",0,,0">
                <w:txbxContent>
                  <w:p w14:paraId="697E10C4" w14:textId="77777777" w:rsidR="00523F6D" w:rsidRPr="00523F6D" w:rsidRDefault="00B72D57" w:rsidP="00523F6D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>
                      <w:rPr>
                        <w:rFonts w:ascii="Calibri" w:hAnsi="Calibri" w:cs="Calibri"/>
                        <w:color w:val="000000"/>
                        <w:sz w:val="20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31059E" w14:textId="77777777" w:rsidR="00B72D57" w:rsidRDefault="00B72D5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FCB952" w14:textId="77777777" w:rsidR="00D12181" w:rsidRDefault="00D12181" w:rsidP="00D9758A">
      <w:pPr>
        <w:spacing w:after="0" w:line="240" w:lineRule="auto"/>
      </w:pPr>
      <w:r>
        <w:separator/>
      </w:r>
    </w:p>
  </w:footnote>
  <w:footnote w:type="continuationSeparator" w:id="0">
    <w:p w14:paraId="1D4A6362" w14:textId="77777777" w:rsidR="00D12181" w:rsidRDefault="00D12181" w:rsidP="00D975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9DB3E5" w14:textId="77777777" w:rsidR="00B72D57" w:rsidRDefault="00B72D5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DDDCCA" w14:textId="77777777" w:rsidR="00523F6D" w:rsidRDefault="0068509A" w:rsidP="0068509A">
    <w:pPr>
      <w:pStyle w:val="Header"/>
      <w:jc w:val="right"/>
    </w:pPr>
    <w:r>
      <w:rPr>
        <w:noProof/>
        <w:lang w:eastAsia="en-AU"/>
      </w:rPr>
      <w:drawing>
        <wp:inline distT="0" distB="0" distL="0" distR="0" wp14:anchorId="2A8A4A22" wp14:editId="164AB493">
          <wp:extent cx="1591359" cy="397840"/>
          <wp:effectExtent l="0" t="0" r="0" b="2540"/>
          <wp:docPr id="17" name="Picture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TAFE NSW NEW WARATAH LOCKUP NOV 2017 CMYK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48760" cy="46219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523F6D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anchorId="4AFE240C" wp14:editId="12B9C67D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772400" cy="273050"/>
              <wp:effectExtent l="0" t="0" r="0" b="12700"/>
              <wp:wrapNone/>
              <wp:docPr id="5" name="MSIPCM86ce46dda2282c1156a9e543" descr="{&quot;HashCode&quot;:1838189151,&quot;Height&quot;:792.0,&quot;Width&quot;:612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463217ED" w14:textId="77777777" w:rsidR="00523F6D" w:rsidRPr="00523F6D" w:rsidRDefault="00B72D57" w:rsidP="00523F6D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AFE240C" id="_x0000_t202" coordsize="21600,21600" o:spt="202" path="m,l,21600r21600,l21600,xe">
              <v:stroke joinstyle="miter"/>
              <v:path gradientshapeok="t" o:connecttype="rect"/>
            </v:shapetype>
            <v:shape id="MSIPCM86ce46dda2282c1156a9e543" o:spid="_x0000_s1026" type="#_x0000_t202" alt="{&quot;HashCode&quot;:1838189151,&quot;Height&quot;:792.0,&quot;Width&quot;:612.0,&quot;Placement&quot;:&quot;Header&quot;,&quot;Index&quot;:&quot;Primary&quot;,&quot;Section&quot;:1,&quot;Top&quot;:0.0,&quot;Left&quot;:0.0}" style="position:absolute;left:0;text-align:left;margin-left:0;margin-top:15pt;width:612pt;height:21.5pt;z-index:2516613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" o:allowincell="f" filled="f" stroked="f" strokeweight=".5pt">
              <v:textbox inset=",0,,0">
                <w:txbxContent>
                  <w:p w14:paraId="463217ED" w14:textId="77777777" w:rsidR="00523F6D" w:rsidRPr="00523F6D" w:rsidRDefault="00B72D57" w:rsidP="00523F6D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>
                      <w:rPr>
                        <w:rFonts w:ascii="Calibri" w:hAnsi="Calibri" w:cs="Calibri"/>
                        <w:color w:val="000000"/>
                        <w:sz w:val="20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DECF74" w14:textId="77777777" w:rsidR="00B72D57" w:rsidRDefault="00B72D5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07421B"/>
    <w:multiLevelType w:val="multilevel"/>
    <w:tmpl w:val="C54680B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8611895"/>
    <w:multiLevelType w:val="hybridMultilevel"/>
    <w:tmpl w:val="5DECAD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FBC4E38"/>
    <w:multiLevelType w:val="hybridMultilevel"/>
    <w:tmpl w:val="06E0146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57017C9"/>
    <w:multiLevelType w:val="multilevel"/>
    <w:tmpl w:val="C54680BE"/>
    <w:lvl w:ilvl="0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4" w15:restartNumberingAfterBreak="0">
    <w:nsid w:val="1C053284"/>
    <w:multiLevelType w:val="hybridMultilevel"/>
    <w:tmpl w:val="60D687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C33FDA"/>
    <w:multiLevelType w:val="hybridMultilevel"/>
    <w:tmpl w:val="ACCEFC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296F6E"/>
    <w:multiLevelType w:val="multilevel"/>
    <w:tmpl w:val="C54680BE"/>
    <w:lvl w:ilvl="0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7" w15:restartNumberingAfterBreak="0">
    <w:nsid w:val="215B451F"/>
    <w:multiLevelType w:val="hybridMultilevel"/>
    <w:tmpl w:val="D632ED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8C3F9F"/>
    <w:multiLevelType w:val="multilevel"/>
    <w:tmpl w:val="C54680BE"/>
    <w:lvl w:ilvl="0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9" w15:restartNumberingAfterBreak="0">
    <w:nsid w:val="2630264B"/>
    <w:multiLevelType w:val="multilevel"/>
    <w:tmpl w:val="C54680BE"/>
    <w:lvl w:ilvl="0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10" w15:restartNumberingAfterBreak="0">
    <w:nsid w:val="284B0685"/>
    <w:multiLevelType w:val="multilevel"/>
    <w:tmpl w:val="C54680BE"/>
    <w:lvl w:ilvl="0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11" w15:restartNumberingAfterBreak="0">
    <w:nsid w:val="289753AE"/>
    <w:multiLevelType w:val="multilevel"/>
    <w:tmpl w:val="C54680BE"/>
    <w:lvl w:ilvl="0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12" w15:restartNumberingAfterBreak="0">
    <w:nsid w:val="30D059DD"/>
    <w:multiLevelType w:val="multilevel"/>
    <w:tmpl w:val="1332C6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3" w15:restartNumberingAfterBreak="0">
    <w:nsid w:val="31792794"/>
    <w:multiLevelType w:val="hybridMultilevel"/>
    <w:tmpl w:val="0F384B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ED0CC2"/>
    <w:multiLevelType w:val="hybridMultilevel"/>
    <w:tmpl w:val="FDFEBF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0F69D8"/>
    <w:multiLevelType w:val="multilevel"/>
    <w:tmpl w:val="C54680B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74815B1"/>
    <w:multiLevelType w:val="multilevel"/>
    <w:tmpl w:val="C54680BE"/>
    <w:lvl w:ilvl="0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17" w15:restartNumberingAfterBreak="0">
    <w:nsid w:val="3939787A"/>
    <w:multiLevelType w:val="multilevel"/>
    <w:tmpl w:val="65CEE896"/>
    <w:lvl w:ilvl="0">
      <w:start w:val="1"/>
      <w:numFmt w:val="bullet"/>
      <w:pStyle w:val="Heading2ListBullet"/>
      <w:lvlText w:val=""/>
      <w:lvlJc w:val="left"/>
      <w:pPr>
        <w:tabs>
          <w:tab w:val="num" w:pos="1644"/>
        </w:tabs>
        <w:ind w:left="1072" w:hanging="358"/>
      </w:pPr>
      <w:rPr>
        <w:rFonts w:ascii="Symbol" w:hAnsi="Symbol" w:hint="default"/>
        <w:lang w:val="en-US"/>
      </w:rPr>
    </w:lvl>
    <w:lvl w:ilvl="1">
      <w:start w:val="1"/>
      <w:numFmt w:val="bullet"/>
      <w:lvlText w:val=""/>
      <w:lvlJc w:val="left"/>
      <w:pPr>
        <w:tabs>
          <w:tab w:val="num" w:pos="2211"/>
        </w:tabs>
        <w:ind w:left="1786" w:hanging="357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3136" w:hanging="358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3B5C13"/>
    <w:multiLevelType w:val="multilevel"/>
    <w:tmpl w:val="C54680BE"/>
    <w:lvl w:ilvl="0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19" w15:restartNumberingAfterBreak="0">
    <w:nsid w:val="3D797BD6"/>
    <w:multiLevelType w:val="hybridMultilevel"/>
    <w:tmpl w:val="0748A4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DE4125B"/>
    <w:multiLevelType w:val="multilevel"/>
    <w:tmpl w:val="C54680BE"/>
    <w:lvl w:ilvl="0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21" w15:restartNumberingAfterBreak="0">
    <w:nsid w:val="43D577DF"/>
    <w:multiLevelType w:val="multilevel"/>
    <w:tmpl w:val="1332C6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2" w15:restartNumberingAfterBreak="0">
    <w:nsid w:val="48343126"/>
    <w:multiLevelType w:val="multilevel"/>
    <w:tmpl w:val="1332C6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3" w15:restartNumberingAfterBreak="0">
    <w:nsid w:val="4D6B3F38"/>
    <w:multiLevelType w:val="multilevel"/>
    <w:tmpl w:val="C54680BE"/>
    <w:lvl w:ilvl="0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24" w15:restartNumberingAfterBreak="0">
    <w:nsid w:val="4F6406FB"/>
    <w:multiLevelType w:val="multilevel"/>
    <w:tmpl w:val="C54680BE"/>
    <w:lvl w:ilvl="0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25" w15:restartNumberingAfterBreak="0">
    <w:nsid w:val="52D911AC"/>
    <w:multiLevelType w:val="multilevel"/>
    <w:tmpl w:val="C54680BE"/>
    <w:lvl w:ilvl="0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26" w15:restartNumberingAfterBreak="0">
    <w:nsid w:val="5EAB0931"/>
    <w:multiLevelType w:val="multilevel"/>
    <w:tmpl w:val="1332C6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7" w15:restartNumberingAfterBreak="0">
    <w:nsid w:val="61DE4854"/>
    <w:multiLevelType w:val="hybridMultilevel"/>
    <w:tmpl w:val="EC54F6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6D9967FA"/>
    <w:multiLevelType w:val="hybridMultilevel"/>
    <w:tmpl w:val="81225D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6E7E248F"/>
    <w:multiLevelType w:val="hybridMultilevel"/>
    <w:tmpl w:val="C11AA0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A725EC"/>
    <w:multiLevelType w:val="hybridMultilevel"/>
    <w:tmpl w:val="2124C5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72E05408"/>
    <w:multiLevelType w:val="hybridMultilevel"/>
    <w:tmpl w:val="13B0C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3A71158"/>
    <w:multiLevelType w:val="multilevel"/>
    <w:tmpl w:val="C54680BE"/>
    <w:lvl w:ilvl="0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33" w15:restartNumberingAfterBreak="0">
    <w:nsid w:val="74506061"/>
    <w:multiLevelType w:val="multilevel"/>
    <w:tmpl w:val="FDB0EDE2"/>
    <w:lvl w:ilvl="0">
      <w:start w:val="1"/>
      <w:numFmt w:val="bullet"/>
      <w:pStyle w:val="ListBullet"/>
      <w:lvlText w:val=""/>
      <w:lvlJc w:val="left"/>
      <w:pPr>
        <w:ind w:left="714" w:hanging="354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1429" w:hanging="357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F6D53AC"/>
    <w:multiLevelType w:val="multilevel"/>
    <w:tmpl w:val="1332C6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 w16cid:durableId="1531988968">
    <w:abstractNumId w:val="7"/>
  </w:num>
  <w:num w:numId="2" w16cid:durableId="1318145938">
    <w:abstractNumId w:val="30"/>
  </w:num>
  <w:num w:numId="3" w16cid:durableId="537476830">
    <w:abstractNumId w:val="5"/>
  </w:num>
  <w:num w:numId="4" w16cid:durableId="1701004222">
    <w:abstractNumId w:val="14"/>
  </w:num>
  <w:num w:numId="5" w16cid:durableId="1623146261">
    <w:abstractNumId w:val="29"/>
  </w:num>
  <w:num w:numId="6" w16cid:durableId="524749638">
    <w:abstractNumId w:val="34"/>
  </w:num>
  <w:num w:numId="7" w16cid:durableId="1613825847">
    <w:abstractNumId w:val="31"/>
  </w:num>
  <w:num w:numId="8" w16cid:durableId="2000115646">
    <w:abstractNumId w:val="4"/>
  </w:num>
  <w:num w:numId="9" w16cid:durableId="239027401">
    <w:abstractNumId w:val="13"/>
  </w:num>
  <w:num w:numId="10" w16cid:durableId="2007201375">
    <w:abstractNumId w:val="28"/>
  </w:num>
  <w:num w:numId="11" w16cid:durableId="123350226">
    <w:abstractNumId w:val="1"/>
  </w:num>
  <w:num w:numId="12" w16cid:durableId="648629855">
    <w:abstractNumId w:val="0"/>
  </w:num>
  <w:num w:numId="13" w16cid:durableId="1525632274">
    <w:abstractNumId w:val="11"/>
  </w:num>
  <w:num w:numId="14" w16cid:durableId="90978157">
    <w:abstractNumId w:val="25"/>
  </w:num>
  <w:num w:numId="15" w16cid:durableId="214854278">
    <w:abstractNumId w:val="26"/>
  </w:num>
  <w:num w:numId="16" w16cid:durableId="1416366998">
    <w:abstractNumId w:val="15"/>
  </w:num>
  <w:num w:numId="17" w16cid:durableId="1856574265">
    <w:abstractNumId w:val="23"/>
  </w:num>
  <w:num w:numId="18" w16cid:durableId="1351644739">
    <w:abstractNumId w:val="6"/>
  </w:num>
  <w:num w:numId="19" w16cid:durableId="2143885493">
    <w:abstractNumId w:val="9"/>
  </w:num>
  <w:num w:numId="20" w16cid:durableId="1569418856">
    <w:abstractNumId w:val="18"/>
  </w:num>
  <w:num w:numId="21" w16cid:durableId="1896618664">
    <w:abstractNumId w:val="3"/>
  </w:num>
  <w:num w:numId="22" w16cid:durableId="1400641019">
    <w:abstractNumId w:val="8"/>
  </w:num>
  <w:num w:numId="23" w16cid:durableId="1780484862">
    <w:abstractNumId w:val="16"/>
  </w:num>
  <w:num w:numId="24" w16cid:durableId="1749182187">
    <w:abstractNumId w:val="10"/>
  </w:num>
  <w:num w:numId="25" w16cid:durableId="1782845700">
    <w:abstractNumId w:val="12"/>
  </w:num>
  <w:num w:numId="26" w16cid:durableId="309754504">
    <w:abstractNumId w:val="20"/>
  </w:num>
  <w:num w:numId="27" w16cid:durableId="767313306">
    <w:abstractNumId w:val="21"/>
  </w:num>
  <w:num w:numId="28" w16cid:durableId="2032291277">
    <w:abstractNumId w:val="24"/>
  </w:num>
  <w:num w:numId="29" w16cid:durableId="1408838717">
    <w:abstractNumId w:val="32"/>
  </w:num>
  <w:num w:numId="30" w16cid:durableId="1471944009">
    <w:abstractNumId w:val="22"/>
  </w:num>
  <w:num w:numId="31" w16cid:durableId="719593554">
    <w:abstractNumId w:val="19"/>
  </w:num>
  <w:num w:numId="32" w16cid:durableId="1833449391">
    <w:abstractNumId w:val="27"/>
  </w:num>
  <w:num w:numId="33" w16cid:durableId="105198622">
    <w:abstractNumId w:val="2"/>
  </w:num>
  <w:num w:numId="34" w16cid:durableId="2114133959">
    <w:abstractNumId w:val="17"/>
  </w:num>
  <w:num w:numId="35" w16cid:durableId="686298106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4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7F6"/>
    <w:rsid w:val="000218C9"/>
    <w:rsid w:val="00032124"/>
    <w:rsid w:val="00043F46"/>
    <w:rsid w:val="00070B15"/>
    <w:rsid w:val="00070C3A"/>
    <w:rsid w:val="00082311"/>
    <w:rsid w:val="000A2AFC"/>
    <w:rsid w:val="000A6C27"/>
    <w:rsid w:val="000C5CBB"/>
    <w:rsid w:val="000F044D"/>
    <w:rsid w:val="0011315B"/>
    <w:rsid w:val="00115A9F"/>
    <w:rsid w:val="001270B3"/>
    <w:rsid w:val="00185E2E"/>
    <w:rsid w:val="001D4C2E"/>
    <w:rsid w:val="001D623C"/>
    <w:rsid w:val="001D6883"/>
    <w:rsid w:val="001F379C"/>
    <w:rsid w:val="00250389"/>
    <w:rsid w:val="002511C0"/>
    <w:rsid w:val="002513D4"/>
    <w:rsid w:val="002811E5"/>
    <w:rsid w:val="002D61C8"/>
    <w:rsid w:val="00302ECC"/>
    <w:rsid w:val="0030304C"/>
    <w:rsid w:val="00310CA6"/>
    <w:rsid w:val="00364D41"/>
    <w:rsid w:val="00392393"/>
    <w:rsid w:val="00397254"/>
    <w:rsid w:val="00397AB1"/>
    <w:rsid w:val="003A13F9"/>
    <w:rsid w:val="003A2867"/>
    <w:rsid w:val="003C5602"/>
    <w:rsid w:val="003E1C82"/>
    <w:rsid w:val="00412BEC"/>
    <w:rsid w:val="00422B2B"/>
    <w:rsid w:val="00424435"/>
    <w:rsid w:val="00437E3F"/>
    <w:rsid w:val="00485410"/>
    <w:rsid w:val="0049021A"/>
    <w:rsid w:val="00497A17"/>
    <w:rsid w:val="004B4F11"/>
    <w:rsid w:val="005009FA"/>
    <w:rsid w:val="00501952"/>
    <w:rsid w:val="00501ACF"/>
    <w:rsid w:val="0051550B"/>
    <w:rsid w:val="00520415"/>
    <w:rsid w:val="00521D70"/>
    <w:rsid w:val="00523F6D"/>
    <w:rsid w:val="0052555B"/>
    <w:rsid w:val="005267A9"/>
    <w:rsid w:val="00527DFD"/>
    <w:rsid w:val="00552688"/>
    <w:rsid w:val="005660DB"/>
    <w:rsid w:val="005739E2"/>
    <w:rsid w:val="005861AD"/>
    <w:rsid w:val="005A4434"/>
    <w:rsid w:val="005B76D9"/>
    <w:rsid w:val="005E0A9D"/>
    <w:rsid w:val="005E278D"/>
    <w:rsid w:val="005F044D"/>
    <w:rsid w:val="005F61E6"/>
    <w:rsid w:val="006028F6"/>
    <w:rsid w:val="00614620"/>
    <w:rsid w:val="00617C83"/>
    <w:rsid w:val="00622E8B"/>
    <w:rsid w:val="006457BA"/>
    <w:rsid w:val="00653B59"/>
    <w:rsid w:val="00654FB4"/>
    <w:rsid w:val="006637D1"/>
    <w:rsid w:val="00670A09"/>
    <w:rsid w:val="00673751"/>
    <w:rsid w:val="0068509A"/>
    <w:rsid w:val="006C0716"/>
    <w:rsid w:val="007035EC"/>
    <w:rsid w:val="00733C01"/>
    <w:rsid w:val="00737B76"/>
    <w:rsid w:val="00747591"/>
    <w:rsid w:val="00771794"/>
    <w:rsid w:val="00773ED2"/>
    <w:rsid w:val="00786CC5"/>
    <w:rsid w:val="007A6BAA"/>
    <w:rsid w:val="007E765F"/>
    <w:rsid w:val="007F22AB"/>
    <w:rsid w:val="00810E39"/>
    <w:rsid w:val="008140CF"/>
    <w:rsid w:val="00832DB2"/>
    <w:rsid w:val="00866F04"/>
    <w:rsid w:val="00887A96"/>
    <w:rsid w:val="00887D21"/>
    <w:rsid w:val="00892EF8"/>
    <w:rsid w:val="008966F7"/>
    <w:rsid w:val="008B5E96"/>
    <w:rsid w:val="008E420A"/>
    <w:rsid w:val="009113A0"/>
    <w:rsid w:val="00927EA7"/>
    <w:rsid w:val="009337BF"/>
    <w:rsid w:val="009576C7"/>
    <w:rsid w:val="0096013A"/>
    <w:rsid w:val="009843CD"/>
    <w:rsid w:val="0099479D"/>
    <w:rsid w:val="00994BD8"/>
    <w:rsid w:val="009A2396"/>
    <w:rsid w:val="009A2EE7"/>
    <w:rsid w:val="009B2C6A"/>
    <w:rsid w:val="009D24B3"/>
    <w:rsid w:val="00A21488"/>
    <w:rsid w:val="00A25082"/>
    <w:rsid w:val="00A30B7A"/>
    <w:rsid w:val="00A9082C"/>
    <w:rsid w:val="00AB0707"/>
    <w:rsid w:val="00AD7480"/>
    <w:rsid w:val="00B179E4"/>
    <w:rsid w:val="00B17AE9"/>
    <w:rsid w:val="00B21797"/>
    <w:rsid w:val="00B352D8"/>
    <w:rsid w:val="00B55835"/>
    <w:rsid w:val="00B72BCD"/>
    <w:rsid w:val="00B72D57"/>
    <w:rsid w:val="00BA62A9"/>
    <w:rsid w:val="00BC0500"/>
    <w:rsid w:val="00BD0F4A"/>
    <w:rsid w:val="00BD60A6"/>
    <w:rsid w:val="00BD63AC"/>
    <w:rsid w:val="00BE6E5B"/>
    <w:rsid w:val="00BF4820"/>
    <w:rsid w:val="00C0786E"/>
    <w:rsid w:val="00C12D7D"/>
    <w:rsid w:val="00C31FE0"/>
    <w:rsid w:val="00C51A2A"/>
    <w:rsid w:val="00C913E5"/>
    <w:rsid w:val="00CA1C34"/>
    <w:rsid w:val="00CA3EC3"/>
    <w:rsid w:val="00CA5251"/>
    <w:rsid w:val="00CB1A84"/>
    <w:rsid w:val="00CB27CD"/>
    <w:rsid w:val="00CB4661"/>
    <w:rsid w:val="00CC2FBD"/>
    <w:rsid w:val="00CC7E01"/>
    <w:rsid w:val="00CD3AB1"/>
    <w:rsid w:val="00CF5855"/>
    <w:rsid w:val="00D07FD3"/>
    <w:rsid w:val="00D12181"/>
    <w:rsid w:val="00D12337"/>
    <w:rsid w:val="00D25D33"/>
    <w:rsid w:val="00D27500"/>
    <w:rsid w:val="00D50303"/>
    <w:rsid w:val="00D51FAE"/>
    <w:rsid w:val="00D539D5"/>
    <w:rsid w:val="00D571E8"/>
    <w:rsid w:val="00D66EE7"/>
    <w:rsid w:val="00D770C5"/>
    <w:rsid w:val="00D92470"/>
    <w:rsid w:val="00D9758A"/>
    <w:rsid w:val="00DA1918"/>
    <w:rsid w:val="00DA3435"/>
    <w:rsid w:val="00DB1BA6"/>
    <w:rsid w:val="00DB4183"/>
    <w:rsid w:val="00DC28F3"/>
    <w:rsid w:val="00E04036"/>
    <w:rsid w:val="00E06134"/>
    <w:rsid w:val="00E14297"/>
    <w:rsid w:val="00E14F55"/>
    <w:rsid w:val="00E54A44"/>
    <w:rsid w:val="00E634D4"/>
    <w:rsid w:val="00E64F09"/>
    <w:rsid w:val="00E65A0A"/>
    <w:rsid w:val="00E966AB"/>
    <w:rsid w:val="00EC0378"/>
    <w:rsid w:val="00EC52DA"/>
    <w:rsid w:val="00EC57F6"/>
    <w:rsid w:val="00ED1431"/>
    <w:rsid w:val="00ED3510"/>
    <w:rsid w:val="00EE5213"/>
    <w:rsid w:val="00EF2C58"/>
    <w:rsid w:val="00EF4F9B"/>
    <w:rsid w:val="00F12B01"/>
    <w:rsid w:val="00F163CC"/>
    <w:rsid w:val="00F233CA"/>
    <w:rsid w:val="00F66699"/>
    <w:rsid w:val="00F9138A"/>
    <w:rsid w:val="00FA0772"/>
    <w:rsid w:val="00FA555F"/>
    <w:rsid w:val="00FA794C"/>
    <w:rsid w:val="00FC3715"/>
    <w:rsid w:val="00FE1F89"/>
    <w:rsid w:val="00FF7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B145B4"/>
  <w15:chartTrackingRefBased/>
  <w15:docId w15:val="{CCAD2D35-3FB4-48C4-BAA4-D317CAC33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975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758A"/>
  </w:style>
  <w:style w:type="paragraph" w:styleId="Footer">
    <w:name w:val="footer"/>
    <w:basedOn w:val="Normal"/>
    <w:link w:val="FooterChar"/>
    <w:uiPriority w:val="99"/>
    <w:unhideWhenUsed/>
    <w:rsid w:val="00D975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758A"/>
  </w:style>
  <w:style w:type="paragraph" w:styleId="ListParagraph">
    <w:name w:val="List Paragraph"/>
    <w:basedOn w:val="Normal"/>
    <w:uiPriority w:val="34"/>
    <w:qFormat/>
    <w:rsid w:val="00527DFD"/>
    <w:pPr>
      <w:ind w:left="720"/>
      <w:contextualSpacing/>
    </w:pPr>
  </w:style>
  <w:style w:type="table" w:styleId="TableGrid">
    <w:name w:val="Table Grid"/>
    <w:basedOn w:val="TableNormal"/>
    <w:uiPriority w:val="39"/>
    <w:rsid w:val="009113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BD63A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63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Emphasis">
    <w:name w:val="Emphasis"/>
    <w:uiPriority w:val="20"/>
    <w:qFormat/>
    <w:rsid w:val="00EC57F6"/>
    <w:rPr>
      <w:rFonts w:ascii="Arial" w:hAnsi="Arial"/>
      <w:b w:val="0"/>
      <w:i/>
      <w:color w:val="auto"/>
      <w:sz w:val="20"/>
    </w:rPr>
  </w:style>
  <w:style w:type="paragraph" w:customStyle="1" w:styleId="Heading2ListBody">
    <w:name w:val="Heading 2 List Body"/>
    <w:basedOn w:val="Normal"/>
    <w:qFormat/>
    <w:rsid w:val="00F66699"/>
    <w:pPr>
      <w:keepLines/>
      <w:spacing w:before="200" w:after="200" w:line="288" w:lineRule="auto"/>
      <w:ind w:left="283"/>
    </w:pPr>
    <w:rPr>
      <w:rFonts w:ascii="Calibri" w:hAnsi="Calibri"/>
      <w:sz w:val="24"/>
      <w:szCs w:val="20"/>
      <w:lang w:val="en-AU" w:eastAsia="ja-JP"/>
    </w:rPr>
  </w:style>
  <w:style w:type="paragraph" w:customStyle="1" w:styleId="Heading2ListBullet">
    <w:name w:val="Heading 2 List Bullet"/>
    <w:basedOn w:val="Normal"/>
    <w:qFormat/>
    <w:rsid w:val="00E54A44"/>
    <w:pPr>
      <w:keepLines/>
      <w:numPr>
        <w:numId w:val="34"/>
      </w:numPr>
      <w:spacing w:before="60" w:after="60" w:line="288" w:lineRule="auto"/>
      <w:ind w:left="1071" w:hanging="357"/>
    </w:pPr>
    <w:rPr>
      <w:rFonts w:ascii="Calibri" w:hAnsi="Calibri"/>
      <w:color w:val="000000"/>
      <w:sz w:val="24"/>
      <w:szCs w:val="20"/>
      <w:lang w:val="en-AU" w:eastAsia="ja-JP"/>
    </w:rPr>
  </w:style>
  <w:style w:type="paragraph" w:styleId="ListBullet">
    <w:name w:val="List Bullet"/>
    <w:basedOn w:val="ListParagraph"/>
    <w:uiPriority w:val="99"/>
    <w:unhideWhenUsed/>
    <w:rsid w:val="000A6C27"/>
    <w:pPr>
      <w:keepLines/>
      <w:widowControl w:val="0"/>
      <w:numPr>
        <w:numId w:val="35"/>
      </w:numPr>
      <w:spacing w:before="60" w:after="60" w:line="288" w:lineRule="auto"/>
      <w:contextualSpacing w:val="0"/>
    </w:pPr>
    <w:rPr>
      <w:rFonts w:ascii="Calibri" w:hAnsi="Calibri"/>
      <w:noProof/>
      <w:color w:val="000000"/>
      <w:sz w:val="24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3e1ccf28673afa6f\OneDrive%20-%20TAFE%20NSW\websitedesign062025\Cl_BasicWeb_AE_Pro2of2_Appx\GE_Client-requirements-analysis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645d882e-0bd4-4fbe-a76f-906a55c00d6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B2D8A3DBCF5CA40918245C7620CBB14" ma:contentTypeVersion="12" ma:contentTypeDescription="Create a new document." ma:contentTypeScope="" ma:versionID="e9095be6e60fe662b09628c927d6fe13">
  <xsd:schema xmlns:xsd="http://www.w3.org/2001/XMLSchema" xmlns:xs="http://www.w3.org/2001/XMLSchema" xmlns:p="http://schemas.microsoft.com/office/2006/metadata/properties" xmlns:ns3="645d882e-0bd4-4fbe-a76f-906a55c00d63" targetNamespace="http://schemas.microsoft.com/office/2006/metadata/properties" ma:root="true" ma:fieldsID="bd1028299830241c0370b9eef79c88da" ns3:_="">
    <xsd:import namespace="645d882e-0bd4-4fbe-a76f-906a55c00d63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LengthInSeconds" minOccurs="0"/>
                <xsd:element ref="ns3:MediaServiceLocation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5d882e-0bd4-4fbe-a76f-906a55c00d63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8" nillable="true" ma:displayName="Location" ma:indexed="true" ma:internalName="MediaServiceLocation" ma:readOnly="true">
      <xsd:simpleType>
        <xsd:restriction base="dms:Text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B33BFFC-104B-42B5-A8AC-BA27104BB24E}">
  <ds:schemaRefs>
    <ds:schemaRef ds:uri="http://schemas.microsoft.com/office/2006/metadata/properties"/>
    <ds:schemaRef ds:uri="http://schemas.microsoft.com/office/infopath/2007/PartnerControls"/>
    <ds:schemaRef ds:uri="645d882e-0bd4-4fbe-a76f-906a55c00d63"/>
  </ds:schemaRefs>
</ds:datastoreItem>
</file>

<file path=customXml/itemProps2.xml><?xml version="1.0" encoding="utf-8"?>
<ds:datastoreItem xmlns:ds="http://schemas.openxmlformats.org/officeDocument/2006/customXml" ds:itemID="{E484F816-22E9-4E35-A730-77D996A3E89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3A4166E-2051-4C8F-B9B3-17EC5D89004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45d882e-0bd4-4fbe-a76f-906a55c00d6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70663b86-f2b7-4b32-b286-17269b5dc83f}" enabled="1" method="Standard" siteId="{19537222-55d7-4581-84fb-c2da6e835c74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C:\Users\3e1ccf28673afa6f\OneDrive - TAFE NSW\websitedesign062025\Cl_BasicWeb_AE_Pro2of2_Appx\GE_Client-requirements-analysis-template.dotx</Template>
  <TotalTime>31</TotalTime>
  <Pages>3</Pages>
  <Words>228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Tina Hu</dc:creator>
  <cp:keywords/>
  <dc:description/>
  <cp:lastModifiedBy>Ting Hu</cp:lastModifiedBy>
  <cp:revision>44</cp:revision>
  <dcterms:created xsi:type="dcterms:W3CDTF">2025-06-23T05:03:00Z</dcterms:created>
  <dcterms:modified xsi:type="dcterms:W3CDTF">2025-06-23T11:37:00Z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0663b86-f2b7-4b32-b286-17269b5dc83f_Enabled">
    <vt:lpwstr>true</vt:lpwstr>
  </property>
  <property fmtid="{D5CDD505-2E9C-101B-9397-08002B2CF9AE}" pid="3" name="MSIP_Label_70663b86-f2b7-4b32-b286-17269b5dc83f_SetDate">
    <vt:lpwstr>2022-04-05T05:19:55Z</vt:lpwstr>
  </property>
  <property fmtid="{D5CDD505-2E9C-101B-9397-08002B2CF9AE}" pid="4" name="MSIP_Label_70663b86-f2b7-4b32-b286-17269b5dc83f_Method">
    <vt:lpwstr>Standard</vt:lpwstr>
  </property>
  <property fmtid="{D5CDD505-2E9C-101B-9397-08002B2CF9AE}" pid="5" name="MSIP_Label_70663b86-f2b7-4b32-b286-17269b5dc83f_Name">
    <vt:lpwstr>OFFICIAL</vt:lpwstr>
  </property>
  <property fmtid="{D5CDD505-2E9C-101B-9397-08002B2CF9AE}" pid="6" name="MSIP_Label_70663b86-f2b7-4b32-b286-17269b5dc83f_SiteId">
    <vt:lpwstr>19537222-55d7-4581-84fb-c2da6e835c74</vt:lpwstr>
  </property>
  <property fmtid="{D5CDD505-2E9C-101B-9397-08002B2CF9AE}" pid="7" name="MSIP_Label_70663b86-f2b7-4b32-b286-17269b5dc83f_ActionId">
    <vt:lpwstr>2076fadc-373f-446d-95e1-0000dd72be9f</vt:lpwstr>
  </property>
  <property fmtid="{D5CDD505-2E9C-101B-9397-08002B2CF9AE}" pid="8" name="MSIP_Label_70663b86-f2b7-4b32-b286-17269b5dc83f_ContentBits">
    <vt:lpwstr>3</vt:lpwstr>
  </property>
  <property fmtid="{D5CDD505-2E9C-101B-9397-08002B2CF9AE}" pid="9" name="ContentTypeId">
    <vt:lpwstr>0x0101002B2D8A3DBCF5CA40918245C7620CBB14</vt:lpwstr>
  </property>
</Properties>
</file>